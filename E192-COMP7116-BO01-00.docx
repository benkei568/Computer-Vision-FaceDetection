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7E00EE13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C874" w14:textId="18A975D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60A8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660A86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660A8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0E8CCAE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8AB7834" wp14:editId="352F10D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4E1DC3C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37F5" w14:textId="0B8FF3B9" w:rsidR="00321362" w:rsidRPr="00B67595" w:rsidRDefault="00660A8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</w:p>
          <w:p w14:paraId="770163FA" w14:textId="0E808702" w:rsidR="00235C36" w:rsidRPr="00876A58" w:rsidRDefault="00660A8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6573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F7178D9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8A585" w14:textId="0502615B" w:rsidR="00F80742" w:rsidRPr="00DF718C" w:rsidRDefault="00660A86" w:rsidP="00660A8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9F38CE9" w14:textId="23D0ABD8" w:rsidR="000732DF" w:rsidRPr="0036420F" w:rsidRDefault="00617D33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E192-COMP7116-</w:t>
            </w:r>
            <w:r w:rsidR="0072123B">
              <w:rPr>
                <w:rFonts w:ascii="Arial" w:hAnsi="Arial" w:cs="Arial"/>
                <w:b/>
                <w:sz w:val="20"/>
              </w:rPr>
              <w:t>BO</w:t>
            </w:r>
            <w:r>
              <w:rPr>
                <w:rFonts w:ascii="Arial" w:hAnsi="Arial" w:cs="Arial"/>
                <w:b/>
                <w:sz w:val="20"/>
              </w:rPr>
              <w:t>0</w:t>
            </w:r>
            <w:r w:rsidR="0072123B">
              <w:rPr>
                <w:rFonts w:ascii="Arial" w:hAnsi="Arial" w:cs="Arial"/>
                <w:b/>
                <w:sz w:val="20"/>
              </w:rPr>
              <w:t>1</w:t>
            </w:r>
            <w:r>
              <w:rPr>
                <w:rFonts w:ascii="Arial" w:hAnsi="Arial" w:cs="Arial"/>
                <w:b/>
                <w:sz w:val="20"/>
              </w:rPr>
              <w:t>-00</w:t>
            </w:r>
          </w:p>
        </w:tc>
      </w:tr>
      <w:tr w:rsidR="00E0375C" w:rsidRPr="00876A58" w14:paraId="3060564C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28A4A13" w14:textId="1C925423" w:rsidR="00535DA7" w:rsidRPr="00660A8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60A8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60A8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60A8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660A8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60A8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60A8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60A8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60A86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Pr="00660A8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60A86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CD2DBC" w14:textId="3E3D0DC2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60A8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60A86">
              <w:rPr>
                <w:rFonts w:ascii="Arial" w:hAnsi="Arial" w:cs="Arial"/>
                <w:b/>
                <w:sz w:val="18"/>
              </w:rPr>
              <w:t xml:space="preserve"> </w:t>
            </w:r>
            <w:r w:rsidR="004222B8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ADB62A5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247D00F" w14:textId="77777777" w:rsidR="00DC499A" w:rsidRPr="00BD0E8D" w:rsidRDefault="00DC499A" w:rsidP="00DC499A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5805ABAF" w14:textId="77777777" w:rsidR="00DC499A" w:rsidRPr="000C3329" w:rsidRDefault="00DC499A" w:rsidP="00DC499A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C98496A" w14:textId="77777777" w:rsidR="00DC499A" w:rsidRPr="00C424D7" w:rsidRDefault="00DC499A" w:rsidP="00DC499A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2945567A" w14:textId="77777777" w:rsidR="00DC499A" w:rsidRPr="000C3329" w:rsidRDefault="00DC499A" w:rsidP="00DC499A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6413609B" w14:textId="77777777" w:rsidR="00DC499A" w:rsidRPr="00C424D7" w:rsidRDefault="00DC499A" w:rsidP="00DC499A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566E15CA" w14:textId="77777777" w:rsidR="00DC499A" w:rsidRPr="000C3329" w:rsidRDefault="00DC499A" w:rsidP="00DC499A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5846CD68" w14:textId="77777777" w:rsidR="00DC499A" w:rsidRPr="00C424D7" w:rsidRDefault="00DC499A" w:rsidP="00DC499A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2F43059E" w14:textId="77777777" w:rsidR="00DC499A" w:rsidRPr="000C3329" w:rsidRDefault="00DC499A" w:rsidP="00DC499A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93B5B63" w14:textId="77777777" w:rsidR="00DC499A" w:rsidRPr="00BD0E8D" w:rsidRDefault="00DC499A" w:rsidP="00DC499A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352DA867" w14:textId="77777777" w:rsidR="00DC499A" w:rsidRPr="000C3329" w:rsidRDefault="00DC499A" w:rsidP="00DC499A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33A23D2D" w14:textId="77777777" w:rsidR="00DC499A" w:rsidRPr="00BD0E8D" w:rsidRDefault="00DC499A" w:rsidP="00DC499A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211C54E" w14:textId="77777777" w:rsidR="00DC499A" w:rsidRPr="000C3329" w:rsidRDefault="00DC499A" w:rsidP="00DC499A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ECB38FF" w14:textId="77777777" w:rsidR="00DC499A" w:rsidRPr="00BD0E8D" w:rsidRDefault="00DC499A" w:rsidP="00DC499A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5566B9F" w14:textId="77777777" w:rsidR="00DC499A" w:rsidRPr="000C3329" w:rsidRDefault="00DC499A" w:rsidP="00DC499A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F6B9C90" w14:textId="77777777" w:rsidR="00DC499A" w:rsidRPr="00BD0E8D" w:rsidRDefault="00DC499A" w:rsidP="00DC499A">
      <w:pPr>
        <w:ind w:left="540"/>
        <w:jc w:val="both"/>
        <w:rPr>
          <w:rStyle w:val="longtext"/>
          <w:sz w:val="18"/>
          <w:szCs w:val="18"/>
        </w:rPr>
      </w:pPr>
    </w:p>
    <w:p w14:paraId="7E620611" w14:textId="77777777" w:rsidR="00DC499A" w:rsidRPr="00BD0E8D" w:rsidRDefault="00DC499A" w:rsidP="00DC499A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118FBE81" w14:textId="77777777" w:rsidR="00DC499A" w:rsidRPr="00E30D48" w:rsidRDefault="00DC499A" w:rsidP="00DC499A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528C05F2" w14:textId="77777777" w:rsidR="00DC499A" w:rsidRPr="00BD0E8D" w:rsidRDefault="00DC499A" w:rsidP="00DC499A">
      <w:pPr>
        <w:ind w:left="360" w:hanging="360"/>
      </w:pPr>
    </w:p>
    <w:p w14:paraId="60CCFFC3" w14:textId="77777777" w:rsidR="00DC499A" w:rsidRPr="00BD0E8D" w:rsidRDefault="00DC499A" w:rsidP="00DC499A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337CB66E" w14:textId="77777777" w:rsidR="00DC499A" w:rsidRPr="00E30D48" w:rsidRDefault="00DC499A" w:rsidP="00DC499A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526F6497" w14:textId="77777777" w:rsidR="00DC499A" w:rsidRPr="00BD0E8D" w:rsidRDefault="00DC499A" w:rsidP="00DC499A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1672CB67" w14:textId="77777777" w:rsidR="00DC499A" w:rsidRPr="00BD0E8D" w:rsidRDefault="00DC499A" w:rsidP="00DC499A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4CF1DA07" w14:textId="77777777" w:rsidR="00DC499A" w:rsidRDefault="00DC499A" w:rsidP="00DC499A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75460D71" w14:textId="77777777" w:rsidR="00DC499A" w:rsidRPr="00B57FC4" w:rsidRDefault="00DC499A" w:rsidP="00DC499A">
      <w:pPr>
        <w:ind w:left="360"/>
        <w:jc w:val="both"/>
        <w:rPr>
          <w:rStyle w:val="longtext"/>
          <w:i/>
          <w:sz w:val="18"/>
          <w:szCs w:val="18"/>
        </w:rPr>
      </w:pPr>
    </w:p>
    <w:p w14:paraId="1B7E8C28" w14:textId="77777777" w:rsidR="00DC499A" w:rsidRPr="00BE3C75" w:rsidRDefault="00DC499A" w:rsidP="00DC499A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60D3A7C8" w14:textId="77777777" w:rsidR="00DC499A" w:rsidRDefault="00DC499A" w:rsidP="00DC499A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32D887E9" w14:textId="77777777" w:rsidR="00DC499A" w:rsidRPr="00BE3C75" w:rsidRDefault="00DC499A" w:rsidP="00DC499A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DC499A" w:rsidRPr="002B1798" w14:paraId="2C6F8E23" w14:textId="77777777" w:rsidTr="005F3422">
        <w:tc>
          <w:tcPr>
            <w:tcW w:w="1800" w:type="dxa"/>
            <w:shd w:val="clear" w:color="auto" w:fill="D9D9D9" w:themeFill="background1" w:themeFillShade="D9"/>
          </w:tcPr>
          <w:p w14:paraId="37E2D0D5" w14:textId="77777777" w:rsidR="00DC499A" w:rsidRPr="002B1798" w:rsidRDefault="00DC499A" w:rsidP="005F342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13725765" w14:textId="77777777" w:rsidR="00DC499A" w:rsidRPr="002B1798" w:rsidRDefault="00DC499A" w:rsidP="005F342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48F7344" w14:textId="77777777" w:rsidR="00DC499A" w:rsidRPr="002B1798" w:rsidRDefault="00DC499A" w:rsidP="005F342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2E45CCAC" w14:textId="77777777" w:rsidR="00DC499A" w:rsidRPr="002B1798" w:rsidRDefault="00DC499A" w:rsidP="005F342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6C9BB93" w14:textId="77777777" w:rsidR="00DC499A" w:rsidRPr="002B1798" w:rsidRDefault="00DC499A" w:rsidP="005F342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442DCF1E" w14:textId="77777777" w:rsidR="00DC499A" w:rsidRPr="002B1798" w:rsidRDefault="00DC499A" w:rsidP="005F342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DC499A" w:rsidRPr="00DC499A" w14:paraId="2AD95ACF" w14:textId="77777777" w:rsidTr="005F3422">
        <w:trPr>
          <w:trHeight w:val="422"/>
        </w:trPr>
        <w:tc>
          <w:tcPr>
            <w:tcW w:w="1800" w:type="dxa"/>
            <w:vAlign w:val="center"/>
          </w:tcPr>
          <w:p w14:paraId="4EAC9F31" w14:textId="77777777" w:rsidR="00DC499A" w:rsidRPr="00DC499A" w:rsidRDefault="00DC499A" w:rsidP="005F3422">
            <w:pPr>
              <w:jc w:val="center"/>
              <w:rPr>
                <w:bCs/>
              </w:rPr>
            </w:pPr>
            <w:r w:rsidRPr="00DC499A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F6409C5" w14:textId="77777777" w:rsidR="00DC499A" w:rsidRPr="00DC499A" w:rsidRDefault="00DC499A" w:rsidP="005F3422">
            <w:pPr>
              <w:jc w:val="center"/>
              <w:rPr>
                <w:bCs/>
              </w:rPr>
            </w:pPr>
            <w:r w:rsidRPr="00DC499A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4BD7A4C8" w14:textId="77777777" w:rsidR="00DC499A" w:rsidRPr="00DC499A" w:rsidRDefault="00DC499A" w:rsidP="005F3422">
            <w:pPr>
              <w:jc w:val="center"/>
              <w:rPr>
                <w:bCs/>
              </w:rPr>
            </w:pPr>
            <w:r w:rsidRPr="00DC499A">
              <w:rPr>
                <w:bCs/>
              </w:rPr>
              <w:t>-</w:t>
            </w:r>
          </w:p>
        </w:tc>
      </w:tr>
    </w:tbl>
    <w:p w14:paraId="6F7D7BFB" w14:textId="77777777" w:rsidR="00DC499A" w:rsidRDefault="00DC499A" w:rsidP="00DC499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C0A42A5" w14:textId="77777777" w:rsidR="00DC499A" w:rsidRPr="00571235" w:rsidRDefault="00DC499A" w:rsidP="00DC499A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matakuliah ini adalah sebagai berikut: </w:t>
      </w:r>
    </w:p>
    <w:p w14:paraId="70AB9485" w14:textId="77777777" w:rsidR="00DC499A" w:rsidRDefault="00DC499A" w:rsidP="00DC499A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016DB7B1" w14:textId="77777777" w:rsidR="00DC499A" w:rsidRPr="006E5FEB" w:rsidRDefault="00DC499A" w:rsidP="00DC499A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DC499A" w14:paraId="53FA49A7" w14:textId="77777777" w:rsidTr="005F342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92CC110" w14:textId="77777777" w:rsidR="00DC499A" w:rsidRPr="007E1E52" w:rsidRDefault="00DC499A" w:rsidP="005F342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4F772C1" w14:textId="77777777" w:rsidR="00DC499A" w:rsidRPr="00290165" w:rsidRDefault="00DC499A" w:rsidP="005F342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DC499A" w14:paraId="1979D0E0" w14:textId="77777777" w:rsidTr="005E0C89">
        <w:trPr>
          <w:trHeight w:val="1160"/>
        </w:trPr>
        <w:tc>
          <w:tcPr>
            <w:tcW w:w="4410" w:type="dxa"/>
            <w:vAlign w:val="center"/>
          </w:tcPr>
          <w:p w14:paraId="6FB8C433" w14:textId="5998D8FF" w:rsidR="00DC499A" w:rsidRPr="00DC499A" w:rsidRDefault="00DC499A" w:rsidP="00DC499A">
            <w:pPr>
              <w:rPr>
                <w:color w:val="000000"/>
                <w:lang w:val="id-ID"/>
              </w:rPr>
            </w:pPr>
            <w:r w:rsidRPr="00DC499A">
              <w:rPr>
                <w:color w:val="000000"/>
                <w:lang w:val="id-ID"/>
              </w:rPr>
              <w:t>Microsoft Visual</w:t>
            </w:r>
            <w:r>
              <w:rPr>
                <w:color w:val="000000"/>
              </w:rPr>
              <w:t xml:space="preserve"> </w:t>
            </w:r>
            <w:r w:rsidRPr="00DC499A">
              <w:rPr>
                <w:color w:val="000000"/>
                <w:lang w:val="id-ID"/>
              </w:rPr>
              <w:t>Studio Code</w:t>
            </w:r>
          </w:p>
          <w:p w14:paraId="1E4BD955" w14:textId="15A68799" w:rsidR="00DC499A" w:rsidRPr="00DC499A" w:rsidRDefault="00DC499A" w:rsidP="00DC499A">
            <w:pPr>
              <w:rPr>
                <w:color w:val="000000"/>
                <w:lang w:val="id-ID"/>
              </w:rPr>
            </w:pPr>
            <w:r w:rsidRPr="00DC499A">
              <w:rPr>
                <w:color w:val="000000"/>
                <w:lang w:val="id-ID"/>
              </w:rPr>
              <w:t>Python 3.6</w:t>
            </w:r>
          </w:p>
          <w:p w14:paraId="5EDD4EA5" w14:textId="6DCCD08A" w:rsidR="00DC499A" w:rsidRPr="00DC499A" w:rsidRDefault="00DC499A" w:rsidP="00DC499A">
            <w:pPr>
              <w:rPr>
                <w:color w:val="000000"/>
                <w:lang w:val="id-ID"/>
              </w:rPr>
            </w:pPr>
            <w:r w:rsidRPr="00DC499A">
              <w:rPr>
                <w:color w:val="000000"/>
                <w:lang w:val="id-ID"/>
              </w:rPr>
              <w:t>Scipy</w:t>
            </w:r>
          </w:p>
          <w:p w14:paraId="2D6F14B3" w14:textId="0D368CDC" w:rsidR="00DC499A" w:rsidRPr="00290165" w:rsidRDefault="00DC499A" w:rsidP="00DC499A">
            <w:pPr>
              <w:rPr>
                <w:bCs/>
                <w:highlight w:val="yellow"/>
              </w:rPr>
            </w:pPr>
            <w:r w:rsidRPr="00DC499A">
              <w:rPr>
                <w:color w:val="000000"/>
                <w:lang w:val="id-ID"/>
              </w:rPr>
              <w:t>OpenCV 3.4.5</w:t>
            </w:r>
          </w:p>
        </w:tc>
      </w:tr>
    </w:tbl>
    <w:p w14:paraId="714EDD8A" w14:textId="77777777" w:rsidR="00DC499A" w:rsidRDefault="00DC499A" w:rsidP="00DC499A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7995F1DD" w14:textId="77777777" w:rsidR="00DC499A" w:rsidRDefault="00DC499A" w:rsidP="00DC499A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086C9982" w14:textId="77777777" w:rsidR="00DC499A" w:rsidRPr="00166B89" w:rsidRDefault="00DC499A" w:rsidP="00DC499A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DC499A" w14:paraId="6A9EA18C" w14:textId="77777777" w:rsidTr="005F342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949CB32" w14:textId="77777777" w:rsidR="00DC499A" w:rsidRPr="007E1E52" w:rsidRDefault="00DC499A" w:rsidP="005F342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F051522" w14:textId="77777777" w:rsidR="00DC499A" w:rsidRPr="007E1E52" w:rsidRDefault="00DC499A" w:rsidP="005F342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71087644" w14:textId="77777777" w:rsidR="00DC499A" w:rsidRPr="007E1E52" w:rsidRDefault="00DC499A" w:rsidP="005F342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6CAE0264" w14:textId="77777777" w:rsidR="00DC499A" w:rsidRPr="007E1E52" w:rsidRDefault="00DC499A" w:rsidP="005F342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DC499A" w14:paraId="0EC7BD60" w14:textId="77777777" w:rsidTr="005F3422">
        <w:trPr>
          <w:trHeight w:val="620"/>
        </w:trPr>
        <w:tc>
          <w:tcPr>
            <w:tcW w:w="4410" w:type="dxa"/>
            <w:vAlign w:val="center"/>
          </w:tcPr>
          <w:p w14:paraId="62A8755D" w14:textId="3A668DAF" w:rsidR="00DC499A" w:rsidRPr="007E1E52" w:rsidRDefault="00DC499A" w:rsidP="005F3422">
            <w:pPr>
              <w:rPr>
                <w:bCs/>
              </w:rPr>
            </w:pPr>
            <w:r>
              <w:t>PY</w:t>
            </w:r>
          </w:p>
        </w:tc>
        <w:tc>
          <w:tcPr>
            <w:tcW w:w="4410" w:type="dxa"/>
            <w:vAlign w:val="center"/>
          </w:tcPr>
          <w:p w14:paraId="73AB5423" w14:textId="4691E4A4" w:rsidR="00DC499A" w:rsidRPr="007E1E52" w:rsidRDefault="00DC499A" w:rsidP="005F3422">
            <w:pPr>
              <w:rPr>
                <w:bCs/>
              </w:rPr>
            </w:pPr>
            <w:r>
              <w:t>PY</w:t>
            </w:r>
          </w:p>
        </w:tc>
      </w:tr>
    </w:tbl>
    <w:p w14:paraId="5643DD13" w14:textId="77777777" w:rsidR="00DC499A" w:rsidRPr="001D3FF2" w:rsidRDefault="00DC499A" w:rsidP="00DC499A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1B0E776F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50D959" w14:textId="77777777" w:rsidR="00DC499A" w:rsidRDefault="00DC499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1508A99B" w14:textId="62B42DE0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85F4F57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4B7380A4" w14:textId="77777777" w:rsidR="00643F75" w:rsidRDefault="00643F75" w:rsidP="00643F75">
      <w:pPr>
        <w:rPr>
          <w:lang w:val="id-ID"/>
        </w:rPr>
      </w:pPr>
    </w:p>
    <w:p w14:paraId="291AEAB9" w14:textId="04AF4A10" w:rsidR="00BC6DE8" w:rsidRDefault="005E0C89" w:rsidP="0038275D">
      <w:pPr>
        <w:jc w:val="center"/>
        <w:rPr>
          <w:b/>
        </w:rPr>
      </w:pPr>
      <w:r>
        <w:rPr>
          <w:b/>
        </w:rPr>
        <w:t>Boogle</w:t>
      </w:r>
    </w:p>
    <w:p w14:paraId="619C8431" w14:textId="4C8824D1" w:rsidR="00450E94" w:rsidRDefault="00450E94" w:rsidP="0038275D">
      <w:pPr>
        <w:jc w:val="center"/>
        <w:rPr>
          <w:b/>
        </w:rPr>
      </w:pPr>
    </w:p>
    <w:p w14:paraId="1DF937AD" w14:textId="19E40397" w:rsidR="00450E94" w:rsidRDefault="005E0C89" w:rsidP="00450E94">
      <w:pPr>
        <w:spacing w:line="360" w:lineRule="auto"/>
        <w:ind w:firstLine="720"/>
        <w:jc w:val="both"/>
      </w:pPr>
      <w:r>
        <w:rPr>
          <w:b/>
        </w:rPr>
        <w:t>Boogle</w:t>
      </w:r>
      <w:r w:rsidR="001A441A">
        <w:rPr>
          <w:b/>
        </w:rPr>
        <w:t xml:space="preserve"> </w:t>
      </w:r>
      <w:r w:rsidR="001A441A">
        <w:t>is a</w:t>
      </w:r>
      <w:r>
        <w:t xml:space="preserve"> new</w:t>
      </w:r>
      <w:r w:rsidR="001A441A">
        <w:t xml:space="preserve"> </w:t>
      </w:r>
      <w:r w:rsidR="001A441A" w:rsidRPr="001E7DF3">
        <w:t>company</w:t>
      </w:r>
      <w:r w:rsidR="001A441A">
        <w:t xml:space="preserve"> </w:t>
      </w:r>
      <w:r w:rsidR="00D26A27">
        <w:t>that</w:t>
      </w:r>
      <w:r w:rsidR="004A07A1">
        <w:t xml:space="preserve"> </w:t>
      </w:r>
      <w:r w:rsidR="001174BC">
        <w:t>focuses on</w:t>
      </w:r>
      <w:r w:rsidR="004A07A1" w:rsidRPr="004A07A1">
        <w:t xml:space="preserve"> </w:t>
      </w:r>
      <w:r w:rsidR="004A07A1">
        <w:t>develop</w:t>
      </w:r>
      <w:r w:rsidR="00824E62">
        <w:t>ing</w:t>
      </w:r>
      <w:r w:rsidR="004A07A1">
        <w:t xml:space="preserve"> application with</w:t>
      </w:r>
      <w:r w:rsidR="001174BC">
        <w:t xml:space="preserve"> </w:t>
      </w:r>
      <w:r w:rsidR="00812C35">
        <w:rPr>
          <w:b/>
        </w:rPr>
        <w:t>A</w:t>
      </w:r>
      <w:r w:rsidR="001174BC" w:rsidRPr="001E7DF3">
        <w:rPr>
          <w:b/>
        </w:rPr>
        <w:t xml:space="preserve">rtificial </w:t>
      </w:r>
      <w:r w:rsidR="00812C35">
        <w:rPr>
          <w:b/>
        </w:rPr>
        <w:t>I</w:t>
      </w:r>
      <w:r w:rsidR="001174BC" w:rsidRPr="001E7DF3">
        <w:rPr>
          <w:b/>
        </w:rPr>
        <w:t>ntelligence</w:t>
      </w:r>
      <w:r>
        <w:rPr>
          <w:b/>
        </w:rPr>
        <w:t xml:space="preserve"> </w:t>
      </w:r>
      <w:r w:rsidR="00623D0A" w:rsidRPr="005F1B05">
        <w:t>concept</w:t>
      </w:r>
      <w:r w:rsidR="001F68A6">
        <w:t>,</w:t>
      </w:r>
      <w:r w:rsidR="00623D0A">
        <w:rPr>
          <w:b/>
        </w:rPr>
        <w:t xml:space="preserve"> </w:t>
      </w:r>
      <w:r w:rsidR="002F1B66" w:rsidRPr="002F1B66">
        <w:t xml:space="preserve">especially </w:t>
      </w:r>
      <w:r w:rsidR="00812C35">
        <w:rPr>
          <w:b/>
        </w:rPr>
        <w:t>C</w:t>
      </w:r>
      <w:r w:rsidR="002F1B66" w:rsidRPr="002F1B66">
        <w:rPr>
          <w:b/>
        </w:rPr>
        <w:t xml:space="preserve">omputer </w:t>
      </w:r>
      <w:r w:rsidR="00812C35">
        <w:rPr>
          <w:b/>
        </w:rPr>
        <w:t>V</w:t>
      </w:r>
      <w:r w:rsidR="002F1B66" w:rsidRPr="002F1B66">
        <w:rPr>
          <w:b/>
        </w:rPr>
        <w:t>ision</w:t>
      </w:r>
      <w:r w:rsidR="001A441A">
        <w:t>.</w:t>
      </w:r>
      <w:r w:rsidR="00F623BB">
        <w:t xml:space="preserve"> </w:t>
      </w:r>
      <w:r w:rsidR="004A07A1" w:rsidRPr="004A07A1">
        <w:rPr>
          <w:b/>
        </w:rPr>
        <w:t>Boogle</w:t>
      </w:r>
      <w:r w:rsidR="004A07A1">
        <w:rPr>
          <w:b/>
        </w:rPr>
        <w:t xml:space="preserve"> </w:t>
      </w:r>
      <w:r w:rsidR="003E7AFA">
        <w:t xml:space="preserve">wants to </w:t>
      </w:r>
      <w:r w:rsidR="00681C8B">
        <w:t xml:space="preserve">add </w:t>
      </w:r>
      <w:r w:rsidR="00520589">
        <w:t>a</w:t>
      </w:r>
      <w:r w:rsidR="00551C4D">
        <w:t xml:space="preserve"> new</w:t>
      </w:r>
      <w:r w:rsidR="0041393D">
        <w:t xml:space="preserve"> computer vision</w:t>
      </w:r>
      <w:r w:rsidR="004A07A1">
        <w:t xml:space="preserve"> </w:t>
      </w:r>
      <w:r w:rsidR="00681C8B">
        <w:t>feature</w:t>
      </w:r>
      <w:r w:rsidR="0041393D" w:rsidRPr="0041393D">
        <w:t xml:space="preserve"> </w:t>
      </w:r>
      <w:r w:rsidR="0041393D">
        <w:t>to some application</w:t>
      </w:r>
      <w:r w:rsidR="002F37F0">
        <w:t>s</w:t>
      </w:r>
      <w:r w:rsidR="0041393D">
        <w:t xml:space="preserve"> </w:t>
      </w:r>
      <w:r w:rsidR="002F37F0">
        <w:t>which are</w:t>
      </w:r>
      <w:r w:rsidR="0041393D">
        <w:t xml:space="preserve"> already developed. This feature will </w:t>
      </w:r>
      <w:r w:rsidR="0066083D">
        <w:t>allow</w:t>
      </w:r>
      <w:r w:rsidR="0041393D">
        <w:t xml:space="preserve"> the applications</w:t>
      </w:r>
      <w:r w:rsidR="00AA382C">
        <w:t xml:space="preserve"> </w:t>
      </w:r>
      <w:r w:rsidR="00F21E19">
        <w:t>to</w:t>
      </w:r>
      <w:r w:rsidR="00551C4D">
        <w:t xml:space="preserve"> detect and recognize every user </w:t>
      </w:r>
      <w:r w:rsidR="00520589">
        <w:t>based on</w:t>
      </w:r>
      <w:r w:rsidR="00753162">
        <w:t xml:space="preserve"> </w:t>
      </w:r>
      <w:r w:rsidR="00551C4D" w:rsidRPr="00551C4D">
        <w:rPr>
          <w:b/>
        </w:rPr>
        <w:t>profile</w:t>
      </w:r>
      <w:r w:rsidR="00520589">
        <w:t xml:space="preserve"> </w:t>
      </w:r>
      <w:r w:rsidR="00520589" w:rsidRPr="006A6C1D">
        <w:rPr>
          <w:b/>
        </w:rPr>
        <w:t>image</w:t>
      </w:r>
      <w:r w:rsidR="00D7622B">
        <w:t xml:space="preserve"> </w:t>
      </w:r>
      <w:r w:rsidR="00EA77C4">
        <w:t xml:space="preserve">with </w:t>
      </w:r>
      <w:r w:rsidR="0066083D" w:rsidRPr="007B4B11">
        <w:rPr>
          <w:b/>
        </w:rPr>
        <w:t xml:space="preserve">single </w:t>
      </w:r>
      <w:r w:rsidR="00EA77C4" w:rsidRPr="007B4B11">
        <w:rPr>
          <w:b/>
        </w:rPr>
        <w:t>face</w:t>
      </w:r>
      <w:r w:rsidR="00EA77C4">
        <w:t xml:space="preserve"> </w:t>
      </w:r>
      <w:r w:rsidR="003B1917">
        <w:t xml:space="preserve">which </w:t>
      </w:r>
      <w:r w:rsidR="00A1578F">
        <w:t>have been</w:t>
      </w:r>
      <w:r w:rsidR="003E417A">
        <w:t xml:space="preserve"> </w:t>
      </w:r>
      <w:r w:rsidR="005F2B4C">
        <w:t>uploaded</w:t>
      </w:r>
      <w:r w:rsidR="00EA77C4">
        <w:t xml:space="preserve"> </w:t>
      </w:r>
      <w:r w:rsidR="00214350">
        <w:t xml:space="preserve">to the </w:t>
      </w:r>
      <w:r w:rsidR="00EA77C4">
        <w:t>developed application</w:t>
      </w:r>
      <w:r w:rsidR="00214350">
        <w:t>s</w:t>
      </w:r>
      <w:r w:rsidR="008D27C9">
        <w:t>.</w:t>
      </w:r>
      <w:r w:rsidR="00DD538C">
        <w:t xml:space="preserve"> </w:t>
      </w:r>
      <w:r w:rsidR="009E5C26">
        <w:t>Therefore, a</w:t>
      </w:r>
      <w:r w:rsidR="00DD538C">
        <w:t xml:space="preserve">s a programmer in </w:t>
      </w:r>
      <w:r w:rsidR="00F50945">
        <w:rPr>
          <w:b/>
        </w:rPr>
        <w:t>Boogle</w:t>
      </w:r>
      <w:r w:rsidR="00DD538C">
        <w:t xml:space="preserve">, </w:t>
      </w:r>
      <w:r w:rsidR="00BE2952">
        <w:t>you are asked to create th</w:t>
      </w:r>
      <w:r w:rsidR="00AD4B83">
        <w:t xml:space="preserve">at feature </w:t>
      </w:r>
      <w:r w:rsidR="003D44FF">
        <w:t>using</w:t>
      </w:r>
      <w:r w:rsidR="00AA49CB">
        <w:t xml:space="preserve"> </w:t>
      </w:r>
      <w:r w:rsidR="00AA49CB" w:rsidRPr="00020035">
        <w:rPr>
          <w:b/>
        </w:rPr>
        <w:t>Python programming language</w:t>
      </w:r>
      <w:r w:rsidR="00F50945">
        <w:rPr>
          <w:b/>
        </w:rPr>
        <w:t xml:space="preserve"> </w:t>
      </w:r>
      <w:r w:rsidR="00F50945" w:rsidRPr="00F50945">
        <w:t>and</w:t>
      </w:r>
      <w:r w:rsidR="00F50945">
        <w:rPr>
          <w:b/>
        </w:rPr>
        <w:t xml:space="preserve"> OpenCv Library</w:t>
      </w:r>
      <w:r w:rsidR="00AA49CB">
        <w:t>.</w:t>
      </w:r>
    </w:p>
    <w:p w14:paraId="31400F0A" w14:textId="77777777" w:rsidR="00FA4BF9" w:rsidRDefault="00FA4BF9" w:rsidP="00FA4BF9">
      <w:pPr>
        <w:tabs>
          <w:tab w:val="left" w:pos="1080"/>
        </w:tabs>
        <w:spacing w:line="360" w:lineRule="auto"/>
        <w:jc w:val="both"/>
      </w:pPr>
    </w:p>
    <w:p w14:paraId="610D13C3" w14:textId="3D95A74D" w:rsidR="00390472" w:rsidRPr="00FA4BF9" w:rsidRDefault="001174BC" w:rsidP="00FA4BF9">
      <w:pPr>
        <w:pStyle w:val="ListParagraph"/>
        <w:numPr>
          <w:ilvl w:val="0"/>
          <w:numId w:val="12"/>
        </w:numPr>
        <w:tabs>
          <w:tab w:val="left" w:pos="1080"/>
        </w:tabs>
        <w:spacing w:line="360" w:lineRule="auto"/>
        <w:jc w:val="both"/>
        <w:rPr>
          <w:b/>
        </w:rPr>
      </w:pPr>
      <w:r w:rsidRPr="00FA4BF9">
        <w:rPr>
          <w:b/>
        </w:rPr>
        <w:t>Dataset Description</w:t>
      </w:r>
    </w:p>
    <w:p w14:paraId="0AA6FEB9" w14:textId="3899E668" w:rsidR="00FA1E18" w:rsidRDefault="00D875D6" w:rsidP="00FA4BF9">
      <w:pPr>
        <w:spacing w:line="360" w:lineRule="auto"/>
        <w:ind w:left="720"/>
        <w:jc w:val="both"/>
      </w:pPr>
      <w:r>
        <w:t>The given dataset contains</w:t>
      </w:r>
      <w:r w:rsidR="002A554D">
        <w:t xml:space="preserve"> </w:t>
      </w:r>
      <w:r w:rsidR="002A554D" w:rsidRPr="002A554D">
        <w:rPr>
          <w:b/>
        </w:rPr>
        <w:t>training dataset</w:t>
      </w:r>
      <w:r w:rsidR="002A554D">
        <w:t xml:space="preserve"> consisting of</w:t>
      </w:r>
      <w:r w:rsidR="00396EE7">
        <w:t xml:space="preserve"> </w:t>
      </w:r>
      <w:r w:rsidR="00E76E8B">
        <w:rPr>
          <w:b/>
        </w:rPr>
        <w:t>2</w:t>
      </w:r>
      <w:r w:rsidR="00520141" w:rsidRPr="00FA4BF9">
        <w:rPr>
          <w:b/>
        </w:rPr>
        <w:t>,</w:t>
      </w:r>
      <w:r w:rsidR="00E76E8B">
        <w:rPr>
          <w:b/>
        </w:rPr>
        <w:t>5</w:t>
      </w:r>
      <w:r w:rsidR="007B4B11">
        <w:rPr>
          <w:b/>
        </w:rPr>
        <w:t>7</w:t>
      </w:r>
      <w:r w:rsidR="00E76E8B">
        <w:rPr>
          <w:b/>
        </w:rPr>
        <w:t>2</w:t>
      </w:r>
      <w:r w:rsidR="00D73E2F">
        <w:rPr>
          <w:b/>
        </w:rPr>
        <w:t xml:space="preserve"> </w:t>
      </w:r>
      <w:r w:rsidR="00D5539A">
        <w:rPr>
          <w:b/>
        </w:rPr>
        <w:t>profile</w:t>
      </w:r>
      <w:r w:rsidR="00520141" w:rsidRPr="00FA4BF9">
        <w:rPr>
          <w:b/>
        </w:rPr>
        <w:t xml:space="preserve"> images</w:t>
      </w:r>
      <w:r w:rsidR="00520141">
        <w:t xml:space="preserve"> </w:t>
      </w:r>
      <w:r w:rsidR="00D5539A">
        <w:t xml:space="preserve">of </w:t>
      </w:r>
      <w:r w:rsidR="00126C93" w:rsidRPr="00126C93">
        <w:rPr>
          <w:b/>
        </w:rPr>
        <w:t>1</w:t>
      </w:r>
      <w:r w:rsidR="00126C93" w:rsidRPr="00126C93">
        <w:t>,</w:t>
      </w:r>
      <w:r w:rsidR="00126C93" w:rsidRPr="00126C93">
        <w:rPr>
          <w:b/>
        </w:rPr>
        <w:t>151</w:t>
      </w:r>
      <w:r w:rsidR="00D5539A" w:rsidRPr="00126C93">
        <w:rPr>
          <w:b/>
        </w:rPr>
        <w:t xml:space="preserve"> user</w:t>
      </w:r>
      <w:r w:rsidR="00126C93" w:rsidRPr="00126C93">
        <w:rPr>
          <w:b/>
        </w:rPr>
        <w:t>s</w:t>
      </w:r>
      <w:r w:rsidR="00D5539A">
        <w:t xml:space="preserve"> that already uploaded from </w:t>
      </w:r>
      <w:r w:rsidR="003F4A24">
        <w:t>the applications</w:t>
      </w:r>
      <w:r w:rsidR="00D8781F">
        <w:t xml:space="preserve"> that already developed by </w:t>
      </w:r>
      <w:r w:rsidR="00D8781F" w:rsidRPr="00D8781F">
        <w:rPr>
          <w:b/>
        </w:rPr>
        <w:t>Boogle</w:t>
      </w:r>
      <w:r w:rsidR="003F4A24">
        <w:t xml:space="preserve"> </w:t>
      </w:r>
      <w:r w:rsidR="00A55F2B">
        <w:t>and</w:t>
      </w:r>
      <w:r w:rsidR="00A55F2B" w:rsidRPr="00A55F2B">
        <w:rPr>
          <w:b/>
        </w:rPr>
        <w:t xml:space="preserve"> testing images</w:t>
      </w:r>
      <w:r w:rsidR="00846A7C">
        <w:rPr>
          <w:b/>
        </w:rPr>
        <w:t xml:space="preserve"> </w:t>
      </w:r>
      <w:r w:rsidR="00846A7C">
        <w:t xml:space="preserve">consisting of </w:t>
      </w:r>
      <w:r w:rsidR="00385FDD">
        <w:rPr>
          <w:b/>
        </w:rPr>
        <w:t>5</w:t>
      </w:r>
      <w:bookmarkStart w:id="0" w:name="_GoBack"/>
      <w:bookmarkEnd w:id="0"/>
      <w:r w:rsidR="002A554D">
        <w:t xml:space="preserve"> </w:t>
      </w:r>
      <w:r w:rsidR="00846A7C" w:rsidRPr="000D52FD">
        <w:rPr>
          <w:b/>
        </w:rPr>
        <w:t xml:space="preserve">random </w:t>
      </w:r>
      <w:r w:rsidR="00D5539A">
        <w:rPr>
          <w:b/>
        </w:rPr>
        <w:t>user</w:t>
      </w:r>
      <w:r w:rsidR="00D5539A" w:rsidRPr="005F1B05">
        <w:t>’</w:t>
      </w:r>
      <w:r w:rsidR="00D5539A">
        <w:rPr>
          <w:b/>
        </w:rPr>
        <w:t>s profile images</w:t>
      </w:r>
      <w:r w:rsidR="002C20E1" w:rsidRPr="00E36ABD">
        <w:t>.</w:t>
      </w:r>
    </w:p>
    <w:p w14:paraId="38D1A4DF" w14:textId="5DAECB36" w:rsidR="00FA4BF9" w:rsidRDefault="00FA4BF9" w:rsidP="00FA4BF9">
      <w:pPr>
        <w:spacing w:line="360" w:lineRule="auto"/>
        <w:ind w:left="720"/>
        <w:jc w:val="both"/>
      </w:pPr>
    </w:p>
    <w:p w14:paraId="15B6CC68" w14:textId="24074A82" w:rsidR="00FA4BF9" w:rsidRPr="00FA4BF9" w:rsidRDefault="00780BA2" w:rsidP="00FA4BF9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Get</w:t>
      </w:r>
      <w:r w:rsidR="00FA4BF9">
        <w:rPr>
          <w:b/>
        </w:rPr>
        <w:t xml:space="preserve"> </w:t>
      </w:r>
      <w:r>
        <w:rPr>
          <w:b/>
        </w:rPr>
        <w:t>Training</w:t>
      </w:r>
      <w:r w:rsidR="00F35272">
        <w:rPr>
          <w:b/>
        </w:rPr>
        <w:t xml:space="preserve"> </w:t>
      </w:r>
      <w:r w:rsidR="00373BAF">
        <w:rPr>
          <w:b/>
        </w:rPr>
        <w:t>Images</w:t>
      </w:r>
      <w:r w:rsidR="00993D9C">
        <w:rPr>
          <w:b/>
        </w:rPr>
        <w:t xml:space="preserve"> </w:t>
      </w:r>
      <w:r w:rsidR="00D74EB0">
        <w:rPr>
          <w:b/>
        </w:rPr>
        <w:t>Classes</w:t>
      </w:r>
    </w:p>
    <w:p w14:paraId="4207293A" w14:textId="1E7247D3" w:rsidR="00FA4BF9" w:rsidRDefault="00CF75BF" w:rsidP="00FA4BF9">
      <w:pPr>
        <w:pStyle w:val="ListParagraph"/>
        <w:spacing w:line="360" w:lineRule="auto"/>
        <w:jc w:val="both"/>
      </w:pPr>
      <w:r>
        <w:t xml:space="preserve">The </w:t>
      </w:r>
      <w:r w:rsidR="00943DEB">
        <w:t>directories</w:t>
      </w:r>
      <w:r w:rsidR="004F11A5">
        <w:t xml:space="preserve"> of the </w:t>
      </w:r>
      <w:r w:rsidR="004F11A5" w:rsidRPr="009371B9">
        <w:rPr>
          <w:b/>
        </w:rPr>
        <w:t>given</w:t>
      </w:r>
      <w:r w:rsidR="006A3BC4" w:rsidRPr="009371B9">
        <w:rPr>
          <w:b/>
        </w:rPr>
        <w:t xml:space="preserve"> training</w:t>
      </w:r>
      <w:r w:rsidR="004F11A5" w:rsidRPr="009371B9">
        <w:rPr>
          <w:b/>
        </w:rPr>
        <w:t xml:space="preserve"> dataset</w:t>
      </w:r>
      <w:r w:rsidR="004F11A5">
        <w:t xml:space="preserve"> will be </w:t>
      </w:r>
      <w:r w:rsidR="004918FA">
        <w:t>stored</w:t>
      </w:r>
      <w:r w:rsidR="004F11A5">
        <w:t xml:space="preserve"> into a </w:t>
      </w:r>
      <w:r w:rsidR="004F11A5" w:rsidRPr="00AD5215">
        <w:rPr>
          <w:b/>
        </w:rPr>
        <w:t>list</w:t>
      </w:r>
      <w:r w:rsidR="00452C65" w:rsidRPr="00AD5215">
        <w:rPr>
          <w:b/>
        </w:rPr>
        <w:t xml:space="preserve"> </w:t>
      </w:r>
      <w:r w:rsidR="00F4068B" w:rsidRPr="00AD5215">
        <w:t>containing the</w:t>
      </w:r>
      <w:r w:rsidR="00F4068B" w:rsidRPr="00AD5215">
        <w:rPr>
          <w:b/>
        </w:rPr>
        <w:t xml:space="preserve"> names of directories</w:t>
      </w:r>
      <w:r w:rsidR="00E42FCC" w:rsidRPr="0088717D">
        <w:t xml:space="preserve">. </w:t>
      </w:r>
      <w:r w:rsidR="00E42FCC" w:rsidRPr="00E42FCC">
        <w:t xml:space="preserve">This list </w:t>
      </w:r>
      <w:r w:rsidR="00C03CE0">
        <w:t>will also</w:t>
      </w:r>
      <w:r w:rsidR="00E42FCC" w:rsidRPr="00E42FCC">
        <w:t xml:space="preserve"> be used as the </w:t>
      </w:r>
      <w:r w:rsidR="00E42FCC" w:rsidRPr="00EC65E0">
        <w:rPr>
          <w:b/>
        </w:rPr>
        <w:t>labels</w:t>
      </w:r>
      <w:r w:rsidR="00EC65E0">
        <w:t xml:space="preserve"> of the training images</w:t>
      </w:r>
      <w:r w:rsidR="004F11A5">
        <w:t>.</w:t>
      </w:r>
    </w:p>
    <w:p w14:paraId="38185D92" w14:textId="19CA7FE9" w:rsidR="00D73E2F" w:rsidRDefault="00D73E2F" w:rsidP="00FA4BF9">
      <w:pPr>
        <w:pStyle w:val="ListParagraph"/>
        <w:spacing w:line="360" w:lineRule="auto"/>
        <w:jc w:val="both"/>
      </w:pPr>
    </w:p>
    <w:p w14:paraId="0899C745" w14:textId="47FF3B8A" w:rsidR="00D73E2F" w:rsidRPr="005837BB" w:rsidRDefault="003D5491" w:rsidP="00D73E2F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Get Training Images Path</w:t>
      </w:r>
    </w:p>
    <w:p w14:paraId="259BEC1C" w14:textId="1454D329" w:rsidR="005837BB" w:rsidRDefault="003E01E1" w:rsidP="005837BB">
      <w:pPr>
        <w:pStyle w:val="ListParagraph"/>
        <w:spacing w:line="360" w:lineRule="auto"/>
        <w:jc w:val="both"/>
      </w:pPr>
      <w:r>
        <w:t>The</w:t>
      </w:r>
      <w:r w:rsidR="00A83F55">
        <w:t xml:space="preserve"> </w:t>
      </w:r>
      <w:r w:rsidR="00A83F55" w:rsidRPr="009371B9">
        <w:rPr>
          <w:b/>
        </w:rPr>
        <w:t>path of training images</w:t>
      </w:r>
      <w:r w:rsidR="00232D61">
        <w:t xml:space="preserve"> </w:t>
      </w:r>
      <w:r w:rsidR="008D1987">
        <w:t xml:space="preserve">will be stored into a </w:t>
      </w:r>
      <w:r w:rsidR="008D1987" w:rsidRPr="009371B9">
        <w:rPr>
          <w:b/>
        </w:rPr>
        <w:t>list</w:t>
      </w:r>
      <w:r w:rsidR="008D1987">
        <w:t xml:space="preserve"> of </w:t>
      </w:r>
      <w:r w:rsidR="008D1987" w:rsidRPr="009371B9">
        <w:rPr>
          <w:b/>
        </w:rPr>
        <w:t>image path</w:t>
      </w:r>
      <w:r w:rsidR="000E1377">
        <w:t xml:space="preserve"> and </w:t>
      </w:r>
      <w:r w:rsidR="000E1377" w:rsidRPr="009371B9">
        <w:rPr>
          <w:b/>
        </w:rPr>
        <w:t>image classes id</w:t>
      </w:r>
      <w:r w:rsidR="000E1377">
        <w:t>.</w:t>
      </w:r>
    </w:p>
    <w:p w14:paraId="220FFFF9" w14:textId="5FCCD417" w:rsidR="00971FA2" w:rsidRDefault="00971FA2" w:rsidP="005837BB">
      <w:pPr>
        <w:pStyle w:val="ListParagraph"/>
        <w:spacing w:line="360" w:lineRule="auto"/>
        <w:jc w:val="both"/>
      </w:pPr>
    </w:p>
    <w:p w14:paraId="4FF16134" w14:textId="15359627" w:rsidR="00422E50" w:rsidRDefault="00422E50" w:rsidP="00422E50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422E50">
        <w:rPr>
          <w:b/>
        </w:rPr>
        <w:t>Get Training Image</w:t>
      </w:r>
      <w:r w:rsidR="00C03CE0">
        <w:rPr>
          <w:b/>
        </w:rPr>
        <w:t>s</w:t>
      </w:r>
      <w:r w:rsidRPr="00422E50">
        <w:rPr>
          <w:b/>
        </w:rPr>
        <w:t xml:space="preserve"> Data</w:t>
      </w:r>
    </w:p>
    <w:p w14:paraId="3B55D06B" w14:textId="3B858D85" w:rsidR="00422E50" w:rsidRPr="00422E50" w:rsidRDefault="00422E50" w:rsidP="00422E50">
      <w:pPr>
        <w:pStyle w:val="ListParagraph"/>
        <w:spacing w:line="360" w:lineRule="auto"/>
        <w:jc w:val="both"/>
      </w:pPr>
      <w:r w:rsidRPr="00422E50">
        <w:t xml:space="preserve">The </w:t>
      </w:r>
      <w:r w:rsidRPr="00422E50">
        <w:rPr>
          <w:b/>
        </w:rPr>
        <w:t>image data</w:t>
      </w:r>
      <w:r>
        <w:t xml:space="preserve"> will be stored into a </w:t>
      </w:r>
      <w:r w:rsidRPr="00422E50">
        <w:rPr>
          <w:b/>
        </w:rPr>
        <w:t>list</w:t>
      </w:r>
      <w:r>
        <w:t xml:space="preserve"> of </w:t>
      </w:r>
      <w:r w:rsidRPr="00422E50">
        <w:rPr>
          <w:b/>
        </w:rPr>
        <w:t>images</w:t>
      </w:r>
      <w:r>
        <w:t>.</w:t>
      </w:r>
    </w:p>
    <w:p w14:paraId="600FF8E8" w14:textId="77777777" w:rsidR="00422E50" w:rsidRDefault="00422E50" w:rsidP="005837BB">
      <w:pPr>
        <w:pStyle w:val="ListParagraph"/>
        <w:spacing w:line="360" w:lineRule="auto"/>
        <w:jc w:val="both"/>
      </w:pPr>
    </w:p>
    <w:p w14:paraId="3A886F00" w14:textId="687FC10C" w:rsidR="00971FA2" w:rsidRPr="00971FA2" w:rsidRDefault="007D0B83" w:rsidP="00971FA2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Detect Faces</w:t>
      </w:r>
      <w:r w:rsidR="00C03CE0">
        <w:rPr>
          <w:b/>
        </w:rPr>
        <w:t xml:space="preserve"> and Filter</w:t>
      </w:r>
    </w:p>
    <w:p w14:paraId="17FA3800" w14:textId="61402F3E" w:rsidR="00971FA2" w:rsidRDefault="0075125C" w:rsidP="00971FA2">
      <w:pPr>
        <w:pStyle w:val="ListParagraph"/>
        <w:spacing w:line="360" w:lineRule="auto"/>
        <w:jc w:val="both"/>
      </w:pPr>
      <w:r w:rsidRPr="0075125C">
        <w:rPr>
          <w:b/>
        </w:rPr>
        <w:t>F</w:t>
      </w:r>
      <w:r w:rsidR="007D0B83">
        <w:rPr>
          <w:b/>
        </w:rPr>
        <w:t>ace</w:t>
      </w:r>
      <w:r w:rsidR="008D1DDE">
        <w:rPr>
          <w:b/>
        </w:rPr>
        <w:t xml:space="preserve">s </w:t>
      </w:r>
      <w:r>
        <w:t xml:space="preserve">inside the </w:t>
      </w:r>
      <w:r w:rsidR="00323E58" w:rsidRPr="00323E58">
        <w:rPr>
          <w:b/>
        </w:rPr>
        <w:t>training</w:t>
      </w:r>
      <w:r w:rsidR="00323E58">
        <w:t xml:space="preserve"> </w:t>
      </w:r>
      <w:r w:rsidRPr="00323E58">
        <w:rPr>
          <w:b/>
        </w:rPr>
        <w:t>images</w:t>
      </w:r>
      <w:r>
        <w:t xml:space="preserve"> will be </w:t>
      </w:r>
      <w:r w:rsidR="007D0B83" w:rsidRPr="00E738C2">
        <w:rPr>
          <w:b/>
        </w:rPr>
        <w:t>detected</w:t>
      </w:r>
      <w:r w:rsidR="007D0B83">
        <w:t xml:space="preserve"> </w:t>
      </w:r>
      <w:r w:rsidR="00323E58">
        <w:t>and</w:t>
      </w:r>
      <w:r w:rsidR="007D0B83">
        <w:t xml:space="preserve"> stored into a </w:t>
      </w:r>
      <w:r w:rsidR="007D0B83" w:rsidRPr="00E738C2">
        <w:rPr>
          <w:b/>
        </w:rPr>
        <w:t>list</w:t>
      </w:r>
      <w:r w:rsidR="007D0B83">
        <w:t xml:space="preserve"> of </w:t>
      </w:r>
      <w:r w:rsidR="007D0B83" w:rsidRPr="00E738C2">
        <w:rPr>
          <w:b/>
        </w:rPr>
        <w:t>images</w:t>
      </w:r>
      <w:r w:rsidR="007250DC">
        <w:t>.</w:t>
      </w:r>
      <w:r w:rsidR="00633134">
        <w:t xml:space="preserve"> The </w:t>
      </w:r>
      <w:r w:rsidR="00633134" w:rsidRPr="00406468">
        <w:rPr>
          <w:b/>
        </w:rPr>
        <w:t>position</w:t>
      </w:r>
      <w:r w:rsidR="00633134">
        <w:t xml:space="preserve"> and </w:t>
      </w:r>
      <w:r w:rsidR="00633134" w:rsidRPr="00406468">
        <w:rPr>
          <w:b/>
        </w:rPr>
        <w:t>size</w:t>
      </w:r>
      <w:r w:rsidR="00633134">
        <w:t xml:space="preserve"> of the </w:t>
      </w:r>
      <w:r w:rsidR="00633134" w:rsidRPr="00406468">
        <w:rPr>
          <w:b/>
        </w:rPr>
        <w:t>detected faces</w:t>
      </w:r>
      <w:r w:rsidR="00633134">
        <w:t xml:space="preserve"> </w:t>
      </w:r>
      <w:r w:rsidR="001A7019">
        <w:t xml:space="preserve">will </w:t>
      </w:r>
      <w:r w:rsidR="00633134">
        <w:t xml:space="preserve">also be stored into a </w:t>
      </w:r>
      <w:r w:rsidR="00633134" w:rsidRPr="00406468">
        <w:rPr>
          <w:b/>
        </w:rPr>
        <w:t>list</w:t>
      </w:r>
      <w:r w:rsidR="00406468">
        <w:t xml:space="preserve"> of </w:t>
      </w:r>
      <w:r w:rsidR="00406468" w:rsidRPr="00406468">
        <w:rPr>
          <w:b/>
        </w:rPr>
        <w:t>rectangles</w:t>
      </w:r>
      <w:r w:rsidR="00633134">
        <w:t>.</w:t>
      </w:r>
      <w:r w:rsidR="00C03CE0">
        <w:t xml:space="preserve"> You also need to </w:t>
      </w:r>
      <w:r w:rsidR="00C03CE0" w:rsidRPr="00FC4327">
        <w:rPr>
          <w:b/>
        </w:rPr>
        <w:t>filter</w:t>
      </w:r>
      <w:r w:rsidR="00C03CE0">
        <w:t xml:space="preserve"> the training images if there are </w:t>
      </w:r>
      <w:r w:rsidR="00C03CE0" w:rsidRPr="00C03CE0">
        <w:rPr>
          <w:b/>
        </w:rPr>
        <w:t>no face or more than one face detected</w:t>
      </w:r>
      <w:r w:rsidR="00C03CE0">
        <w:t>.</w:t>
      </w:r>
    </w:p>
    <w:p w14:paraId="057B0993" w14:textId="5C2AF1CA" w:rsidR="00F763E3" w:rsidRDefault="00F763E3" w:rsidP="00C03CE0">
      <w:pPr>
        <w:spacing w:line="360" w:lineRule="auto"/>
        <w:jc w:val="both"/>
      </w:pPr>
    </w:p>
    <w:p w14:paraId="6FFB0925" w14:textId="0D155C2E" w:rsidR="00314151" w:rsidRPr="00BB4F04" w:rsidRDefault="006276ED" w:rsidP="00085A76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Training Data</w:t>
      </w:r>
    </w:p>
    <w:p w14:paraId="46770AD5" w14:textId="142F6B90" w:rsidR="00BB4F04" w:rsidRPr="00BB4F04" w:rsidRDefault="00BB4F04" w:rsidP="00BB4F04">
      <w:pPr>
        <w:pStyle w:val="ListParagraph"/>
        <w:spacing w:line="360" w:lineRule="auto"/>
        <w:jc w:val="both"/>
      </w:pPr>
      <w:r>
        <w:t xml:space="preserve">The </w:t>
      </w:r>
      <w:r w:rsidR="00993D9C">
        <w:t xml:space="preserve">list of </w:t>
      </w:r>
      <w:r w:rsidR="00993D9C" w:rsidRPr="00992A84">
        <w:rPr>
          <w:b/>
        </w:rPr>
        <w:t>face images</w:t>
      </w:r>
      <w:r w:rsidR="005A3701">
        <w:t xml:space="preserve"> </w:t>
      </w:r>
      <w:r w:rsidR="0089682F">
        <w:t>which are already</w:t>
      </w:r>
      <w:r w:rsidR="00844205">
        <w:t xml:space="preserve"> detected</w:t>
      </w:r>
      <w:r w:rsidR="0089682F">
        <w:t xml:space="preserve"> </w:t>
      </w:r>
      <w:r>
        <w:t xml:space="preserve">will be </w:t>
      </w:r>
      <w:r w:rsidR="0091784D">
        <w:t>used</w:t>
      </w:r>
      <w:r w:rsidR="00DE0C59">
        <w:t xml:space="preserve"> </w:t>
      </w:r>
      <w:r w:rsidR="0091784D">
        <w:t xml:space="preserve">to train </w:t>
      </w:r>
      <w:r w:rsidR="0091784D" w:rsidRPr="005E6CDB">
        <w:rPr>
          <w:b/>
        </w:rPr>
        <w:t>face</w:t>
      </w:r>
      <w:r w:rsidR="0091784D" w:rsidRPr="00992A84">
        <w:rPr>
          <w:b/>
        </w:rPr>
        <w:t xml:space="preserve"> recognition </w:t>
      </w:r>
      <w:r w:rsidR="00843819" w:rsidRPr="00992A84">
        <w:rPr>
          <w:b/>
        </w:rPr>
        <w:t>classifier</w:t>
      </w:r>
      <w:r w:rsidR="00DB47DA">
        <w:t>.</w:t>
      </w:r>
    </w:p>
    <w:p w14:paraId="74935B7E" w14:textId="5429EA62" w:rsidR="005C65DD" w:rsidRDefault="005C65DD" w:rsidP="00A77DD2">
      <w:pPr>
        <w:pStyle w:val="ListParagraph"/>
        <w:spacing w:line="360" w:lineRule="auto"/>
        <w:jc w:val="both"/>
      </w:pPr>
    </w:p>
    <w:p w14:paraId="1A532A56" w14:textId="77777777" w:rsidR="00C03CE0" w:rsidRPr="005837BB" w:rsidRDefault="00C03CE0" w:rsidP="00C03CE0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Get Training Images Path</w:t>
      </w:r>
    </w:p>
    <w:p w14:paraId="5B27A0DD" w14:textId="79395220" w:rsidR="00C03CE0" w:rsidRDefault="00C03CE0" w:rsidP="00C03CE0">
      <w:pPr>
        <w:pStyle w:val="ListParagraph"/>
        <w:spacing w:line="360" w:lineRule="auto"/>
        <w:jc w:val="both"/>
      </w:pPr>
      <w:r>
        <w:t xml:space="preserve">The </w:t>
      </w:r>
      <w:r w:rsidRPr="009371B9">
        <w:rPr>
          <w:b/>
        </w:rPr>
        <w:t xml:space="preserve">path of </w:t>
      </w:r>
      <w:r>
        <w:rPr>
          <w:b/>
        </w:rPr>
        <w:t>testing</w:t>
      </w:r>
      <w:r w:rsidRPr="009371B9">
        <w:rPr>
          <w:b/>
        </w:rPr>
        <w:t xml:space="preserve"> images</w:t>
      </w:r>
      <w:r>
        <w:t xml:space="preserve"> will be stored into a </w:t>
      </w:r>
      <w:r w:rsidRPr="009371B9">
        <w:rPr>
          <w:b/>
        </w:rPr>
        <w:t>list</w:t>
      </w:r>
      <w:r>
        <w:t xml:space="preserve"> of </w:t>
      </w:r>
      <w:r w:rsidRPr="009371B9">
        <w:rPr>
          <w:b/>
        </w:rPr>
        <w:t>image path</w:t>
      </w:r>
      <w:r>
        <w:t>.</w:t>
      </w:r>
    </w:p>
    <w:p w14:paraId="4875D57F" w14:textId="77777777" w:rsidR="00C03CE0" w:rsidRDefault="00C03CE0" w:rsidP="00C03CE0">
      <w:pPr>
        <w:pStyle w:val="ListParagraph"/>
        <w:spacing w:line="360" w:lineRule="auto"/>
        <w:jc w:val="both"/>
        <w:rPr>
          <w:b/>
        </w:rPr>
      </w:pPr>
    </w:p>
    <w:p w14:paraId="671183F2" w14:textId="2F61EF57" w:rsidR="005C65DD" w:rsidRDefault="00C03CE0" w:rsidP="005C65DD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>
        <w:rPr>
          <w:b/>
        </w:rPr>
        <w:t>Get</w:t>
      </w:r>
      <w:r w:rsidR="000D5DB3">
        <w:rPr>
          <w:b/>
        </w:rPr>
        <w:t xml:space="preserve"> Testing Image</w:t>
      </w:r>
      <w:r w:rsidR="00017DCD">
        <w:rPr>
          <w:b/>
        </w:rPr>
        <w:t>s</w:t>
      </w:r>
      <w:r>
        <w:rPr>
          <w:b/>
        </w:rPr>
        <w:t xml:space="preserve"> Data</w:t>
      </w:r>
    </w:p>
    <w:p w14:paraId="6DB89C1E" w14:textId="48460D14" w:rsidR="000D5DB3" w:rsidRDefault="000D5DB3" w:rsidP="000D5DB3">
      <w:pPr>
        <w:pStyle w:val="ListParagraph"/>
        <w:spacing w:line="360" w:lineRule="auto"/>
        <w:jc w:val="both"/>
      </w:pPr>
      <w:r>
        <w:t xml:space="preserve">The </w:t>
      </w:r>
      <w:r w:rsidRPr="000D5DB3">
        <w:rPr>
          <w:b/>
        </w:rPr>
        <w:t>chosen testing image</w:t>
      </w:r>
      <w:r w:rsidR="00D54188">
        <w:rPr>
          <w:b/>
        </w:rPr>
        <w:t>s</w:t>
      </w:r>
      <w:r>
        <w:t xml:space="preserve"> will be </w:t>
      </w:r>
      <w:r w:rsidRPr="000D5DB3">
        <w:rPr>
          <w:b/>
        </w:rPr>
        <w:t>loaded</w:t>
      </w:r>
      <w:r>
        <w:t xml:space="preserve"> and </w:t>
      </w:r>
      <w:r w:rsidRPr="000D5DB3">
        <w:rPr>
          <w:b/>
        </w:rPr>
        <w:t>stored</w:t>
      </w:r>
      <w:r>
        <w:t>.</w:t>
      </w:r>
    </w:p>
    <w:p w14:paraId="7155D44A" w14:textId="04BE110C" w:rsidR="000D5DB3" w:rsidRDefault="000D5DB3" w:rsidP="000D5DB3">
      <w:pPr>
        <w:pStyle w:val="ListParagraph"/>
        <w:spacing w:line="360" w:lineRule="auto"/>
        <w:jc w:val="both"/>
      </w:pPr>
    </w:p>
    <w:p w14:paraId="38EEB059" w14:textId="34A96CA3" w:rsidR="0086513A" w:rsidRPr="00971FA2" w:rsidRDefault="0086513A" w:rsidP="0086513A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Detect Faces</w:t>
      </w:r>
      <w:r w:rsidR="00FC4327">
        <w:rPr>
          <w:b/>
        </w:rPr>
        <w:t xml:space="preserve"> and Filter the</w:t>
      </w:r>
      <w:r>
        <w:rPr>
          <w:b/>
        </w:rPr>
        <w:t xml:space="preserve"> Testing Images</w:t>
      </w:r>
    </w:p>
    <w:p w14:paraId="4630063C" w14:textId="761CD4F3" w:rsidR="0065103E" w:rsidRDefault="0065103E" w:rsidP="0065103E">
      <w:pPr>
        <w:pStyle w:val="ListParagraph"/>
        <w:spacing w:line="360" w:lineRule="auto"/>
        <w:jc w:val="both"/>
      </w:pPr>
      <w:r w:rsidRPr="0075125C">
        <w:rPr>
          <w:b/>
        </w:rPr>
        <w:t>F</w:t>
      </w:r>
      <w:r>
        <w:rPr>
          <w:b/>
        </w:rPr>
        <w:t xml:space="preserve">aces </w:t>
      </w:r>
      <w:r>
        <w:t xml:space="preserve">inside the </w:t>
      </w:r>
      <w:r>
        <w:rPr>
          <w:b/>
        </w:rPr>
        <w:t>testing</w:t>
      </w:r>
      <w:r>
        <w:t xml:space="preserve"> </w:t>
      </w:r>
      <w:r w:rsidRPr="00323E58">
        <w:rPr>
          <w:b/>
        </w:rPr>
        <w:t>images</w:t>
      </w:r>
      <w:r>
        <w:t xml:space="preserve"> will be </w:t>
      </w:r>
      <w:r w:rsidRPr="00E738C2">
        <w:rPr>
          <w:b/>
        </w:rPr>
        <w:t>detected</w:t>
      </w:r>
      <w:r>
        <w:t xml:space="preserve"> and stored into a </w:t>
      </w:r>
      <w:r w:rsidRPr="00E738C2">
        <w:rPr>
          <w:b/>
        </w:rPr>
        <w:t>list</w:t>
      </w:r>
      <w:r>
        <w:t xml:space="preserve"> of </w:t>
      </w:r>
      <w:r w:rsidRPr="00E738C2">
        <w:rPr>
          <w:b/>
        </w:rPr>
        <w:t>images</w:t>
      </w:r>
      <w:r>
        <w:t xml:space="preserve">. The </w:t>
      </w:r>
      <w:r w:rsidRPr="00406468">
        <w:rPr>
          <w:b/>
        </w:rPr>
        <w:t>position</w:t>
      </w:r>
      <w:r>
        <w:t xml:space="preserve"> and </w:t>
      </w:r>
      <w:r w:rsidRPr="00406468">
        <w:rPr>
          <w:b/>
        </w:rPr>
        <w:t>size</w:t>
      </w:r>
      <w:r>
        <w:t xml:space="preserve"> of the </w:t>
      </w:r>
      <w:r w:rsidRPr="00406468">
        <w:rPr>
          <w:b/>
        </w:rPr>
        <w:t>detected faces</w:t>
      </w:r>
      <w:r>
        <w:t xml:space="preserve"> will also be stored into a </w:t>
      </w:r>
      <w:r w:rsidRPr="00406468">
        <w:rPr>
          <w:b/>
        </w:rPr>
        <w:t>list</w:t>
      </w:r>
      <w:r>
        <w:t xml:space="preserve"> of </w:t>
      </w:r>
      <w:r w:rsidRPr="00406468">
        <w:rPr>
          <w:b/>
        </w:rPr>
        <w:t>rectangles</w:t>
      </w:r>
      <w:r>
        <w:t>.</w:t>
      </w:r>
      <w:r w:rsidR="00FC4327">
        <w:t xml:space="preserve"> You also need to </w:t>
      </w:r>
      <w:r w:rsidR="00FC4327" w:rsidRPr="00FC4327">
        <w:rPr>
          <w:b/>
        </w:rPr>
        <w:t>filter</w:t>
      </w:r>
      <w:r w:rsidR="00FC4327">
        <w:t xml:space="preserve"> the testing images if there are </w:t>
      </w:r>
      <w:r w:rsidR="00FC4327" w:rsidRPr="00C03CE0">
        <w:rPr>
          <w:b/>
        </w:rPr>
        <w:t>no face or more than one face detected</w:t>
      </w:r>
      <w:r w:rsidR="00FC4327">
        <w:t>.</w:t>
      </w:r>
    </w:p>
    <w:p w14:paraId="54BD16FF" w14:textId="3BD0BF2A" w:rsidR="007B1CAF" w:rsidRDefault="007B1CAF" w:rsidP="00FC4327">
      <w:pPr>
        <w:spacing w:line="360" w:lineRule="auto"/>
        <w:jc w:val="both"/>
      </w:pPr>
    </w:p>
    <w:p w14:paraId="524289AB" w14:textId="3404C934" w:rsidR="00012BA7" w:rsidRPr="00DF263A" w:rsidRDefault="00DF263A" w:rsidP="00DF263A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Predict</w:t>
      </w:r>
      <w:r w:rsidR="00E21F33">
        <w:rPr>
          <w:b/>
        </w:rPr>
        <w:t xml:space="preserve"> Testing</w:t>
      </w:r>
      <w:r>
        <w:rPr>
          <w:b/>
        </w:rPr>
        <w:t xml:space="preserve"> Image</w:t>
      </w:r>
      <w:r w:rsidR="00E21F33">
        <w:rPr>
          <w:b/>
        </w:rPr>
        <w:t>s</w:t>
      </w:r>
    </w:p>
    <w:p w14:paraId="346D1D7E" w14:textId="23B7DB92" w:rsidR="00DF263A" w:rsidRPr="00BB613B" w:rsidRDefault="00DF263A" w:rsidP="00DF263A">
      <w:pPr>
        <w:pStyle w:val="ListParagraph"/>
        <w:spacing w:line="360" w:lineRule="auto"/>
        <w:jc w:val="both"/>
      </w:pPr>
      <w:r>
        <w:t>The</w:t>
      </w:r>
      <w:r w:rsidR="00775454">
        <w:t xml:space="preserve"> </w:t>
      </w:r>
      <w:r w:rsidR="00775454" w:rsidRPr="00840041">
        <w:rPr>
          <w:b/>
        </w:rPr>
        <w:t>list</w:t>
      </w:r>
      <w:r w:rsidR="00775454">
        <w:t xml:space="preserve"> of</w:t>
      </w:r>
      <w:r>
        <w:t xml:space="preserve"> </w:t>
      </w:r>
      <w:r w:rsidRPr="00D0349A">
        <w:rPr>
          <w:b/>
        </w:rPr>
        <w:t>testing image</w:t>
      </w:r>
      <w:r w:rsidR="00B22D0C">
        <w:rPr>
          <w:b/>
        </w:rPr>
        <w:t>s</w:t>
      </w:r>
      <w:r>
        <w:t xml:space="preserve"> will be </w:t>
      </w:r>
      <w:r w:rsidRPr="00D0349A">
        <w:rPr>
          <w:b/>
        </w:rPr>
        <w:t>predicted</w:t>
      </w:r>
      <w:r>
        <w:t xml:space="preserve"> to </w:t>
      </w:r>
      <w:r w:rsidRPr="00D0349A">
        <w:rPr>
          <w:b/>
        </w:rPr>
        <w:t>produce</w:t>
      </w:r>
      <w:r>
        <w:t xml:space="preserve"> the </w:t>
      </w:r>
      <w:r w:rsidR="00E21F33">
        <w:rPr>
          <w:b/>
        </w:rPr>
        <w:t>prediction</w:t>
      </w:r>
      <w:r w:rsidR="00BB613B">
        <w:rPr>
          <w:b/>
        </w:rPr>
        <w:t xml:space="preserve"> result</w:t>
      </w:r>
      <w:r w:rsidR="0049798F">
        <w:rPr>
          <w:b/>
        </w:rPr>
        <w:t>s</w:t>
      </w:r>
      <w:r w:rsidR="0006331B">
        <w:rPr>
          <w:b/>
        </w:rPr>
        <w:t xml:space="preserve"> </w:t>
      </w:r>
      <w:r w:rsidR="0006331B">
        <w:t xml:space="preserve">based on the </w:t>
      </w:r>
      <w:r w:rsidR="00E66556" w:rsidRPr="00E66556">
        <w:rPr>
          <w:b/>
        </w:rPr>
        <w:t>train</w:t>
      </w:r>
      <w:r w:rsidR="00300221">
        <w:rPr>
          <w:b/>
        </w:rPr>
        <w:t>ed</w:t>
      </w:r>
      <w:r w:rsidR="00E66556">
        <w:t xml:space="preserve"> </w:t>
      </w:r>
      <w:r w:rsidR="0006331B" w:rsidRPr="0006331B">
        <w:rPr>
          <w:b/>
        </w:rPr>
        <w:t>classifier</w:t>
      </w:r>
      <w:r w:rsidR="0006331B">
        <w:t xml:space="preserve"> above</w:t>
      </w:r>
      <w:r w:rsidR="00BB613B">
        <w:t>.</w:t>
      </w:r>
    </w:p>
    <w:p w14:paraId="4C19249C" w14:textId="77777777" w:rsidR="009575CE" w:rsidRDefault="009575CE" w:rsidP="00DF263A">
      <w:pPr>
        <w:pStyle w:val="ListParagraph"/>
        <w:spacing w:line="360" w:lineRule="auto"/>
        <w:jc w:val="both"/>
      </w:pPr>
    </w:p>
    <w:p w14:paraId="343B354D" w14:textId="50AB9D20" w:rsidR="00AA3822" w:rsidRPr="009575CE" w:rsidRDefault="009575CE" w:rsidP="009575C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9575CE">
        <w:rPr>
          <w:b/>
        </w:rPr>
        <w:t>Draw Prediction Result</w:t>
      </w:r>
      <w:r w:rsidR="0033289F">
        <w:rPr>
          <w:b/>
        </w:rPr>
        <w:t>s</w:t>
      </w:r>
    </w:p>
    <w:p w14:paraId="056D0FCA" w14:textId="5853DDC1" w:rsidR="009575CE" w:rsidRPr="00BA201D" w:rsidRDefault="00BA201D" w:rsidP="009575CE">
      <w:pPr>
        <w:pStyle w:val="ListParagraph"/>
        <w:spacing w:line="360" w:lineRule="auto"/>
        <w:jc w:val="both"/>
      </w:pPr>
      <w:r w:rsidRPr="00BA201D">
        <w:t xml:space="preserve">The </w:t>
      </w:r>
      <w:r w:rsidRPr="00613F33">
        <w:rPr>
          <w:b/>
        </w:rPr>
        <w:t>prediction result</w:t>
      </w:r>
      <w:r w:rsidR="0098666D">
        <w:rPr>
          <w:b/>
        </w:rPr>
        <w:t>s</w:t>
      </w:r>
      <w:r>
        <w:t xml:space="preserve"> </w:t>
      </w:r>
      <w:r w:rsidR="008C15B4">
        <w:t>which consist</w:t>
      </w:r>
      <w:r w:rsidR="00CE4B9A">
        <w:t xml:space="preserve"> </w:t>
      </w:r>
      <w:r w:rsidR="00F66097">
        <w:t xml:space="preserve">of the </w:t>
      </w:r>
      <w:r w:rsidR="008C15B4" w:rsidRPr="008C15B4">
        <w:rPr>
          <w:b/>
        </w:rPr>
        <w:t>predicted</w:t>
      </w:r>
      <w:r w:rsidR="008C15B4">
        <w:t xml:space="preserve"> </w:t>
      </w:r>
      <w:r w:rsidRPr="00613F33">
        <w:rPr>
          <w:b/>
        </w:rPr>
        <w:t>name</w:t>
      </w:r>
      <w:r w:rsidR="00684D9E">
        <w:rPr>
          <w:b/>
        </w:rPr>
        <w:t>s</w:t>
      </w:r>
      <w:r>
        <w:t xml:space="preserve"> of </w:t>
      </w:r>
      <w:r w:rsidR="008C15B4" w:rsidRPr="00F27159">
        <w:t>the</w:t>
      </w:r>
      <w:r w:rsidR="008C15B4">
        <w:t xml:space="preserve"> </w:t>
      </w:r>
      <w:r w:rsidRPr="008C15B4">
        <w:rPr>
          <w:b/>
        </w:rPr>
        <w:t>user</w:t>
      </w:r>
      <w:r w:rsidR="00684D9E">
        <w:rPr>
          <w:b/>
        </w:rPr>
        <w:t>s</w:t>
      </w:r>
      <w:r>
        <w:t xml:space="preserve"> will be </w:t>
      </w:r>
      <w:r w:rsidRPr="00613F33">
        <w:rPr>
          <w:b/>
        </w:rPr>
        <w:t>drawn</w:t>
      </w:r>
      <w:r>
        <w:t xml:space="preserve"> to every </w:t>
      </w:r>
      <w:r w:rsidR="00D7165F" w:rsidRPr="00613F33">
        <w:rPr>
          <w:b/>
        </w:rPr>
        <w:t xml:space="preserve">testing </w:t>
      </w:r>
      <w:r w:rsidRPr="00613F33">
        <w:rPr>
          <w:b/>
        </w:rPr>
        <w:t>image</w:t>
      </w:r>
      <w:r>
        <w:t>.</w:t>
      </w:r>
      <w:r w:rsidR="005B40D6">
        <w:t xml:space="preserve"> </w:t>
      </w:r>
      <w:r w:rsidR="0033289F">
        <w:t xml:space="preserve">The </w:t>
      </w:r>
      <w:r w:rsidR="0033289F" w:rsidRPr="000B689B">
        <w:rPr>
          <w:b/>
        </w:rPr>
        <w:t>rectangle</w:t>
      </w:r>
      <w:r w:rsidR="0033289F">
        <w:t xml:space="preserve"> </w:t>
      </w:r>
      <w:r w:rsidR="0033289F" w:rsidRPr="001F4F00">
        <w:rPr>
          <w:b/>
        </w:rPr>
        <w:t>around the face</w:t>
      </w:r>
      <w:r w:rsidR="0033289F">
        <w:t xml:space="preserve"> </w:t>
      </w:r>
      <w:r w:rsidR="0033289F" w:rsidRPr="000B689B">
        <w:rPr>
          <w:b/>
        </w:rPr>
        <w:t>stored</w:t>
      </w:r>
      <w:r w:rsidR="0033289F">
        <w:t xml:space="preserve"> in the previous step will also be </w:t>
      </w:r>
      <w:r w:rsidR="0033289F" w:rsidRPr="000B689B">
        <w:rPr>
          <w:b/>
        </w:rPr>
        <w:t>drawn</w:t>
      </w:r>
      <w:r w:rsidR="00DB5ABB">
        <w:rPr>
          <w:b/>
        </w:rPr>
        <w:t xml:space="preserve"> </w:t>
      </w:r>
      <w:r w:rsidR="00DB5ABB">
        <w:t>together</w:t>
      </w:r>
      <w:r w:rsidR="0033289F">
        <w:t>.</w:t>
      </w:r>
    </w:p>
    <w:p w14:paraId="5150B3F9" w14:textId="77777777" w:rsidR="009575CE" w:rsidRDefault="009575CE" w:rsidP="009575CE">
      <w:pPr>
        <w:pStyle w:val="ListParagraph"/>
        <w:spacing w:line="360" w:lineRule="auto"/>
        <w:jc w:val="both"/>
        <w:rPr>
          <w:b/>
        </w:rPr>
      </w:pPr>
    </w:p>
    <w:p w14:paraId="3ADA753B" w14:textId="7B9E5D45" w:rsidR="000E5652" w:rsidRPr="009575CE" w:rsidRDefault="009575CE" w:rsidP="009575CE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9575CE">
        <w:rPr>
          <w:b/>
        </w:rPr>
        <w:t>Combine Testing Image</w:t>
      </w:r>
    </w:p>
    <w:p w14:paraId="015974D4" w14:textId="0BF8A16A" w:rsidR="000E5652" w:rsidRDefault="003F05A9" w:rsidP="00DF263A">
      <w:pPr>
        <w:pStyle w:val="ListParagraph"/>
        <w:spacing w:line="360" w:lineRule="auto"/>
        <w:jc w:val="both"/>
      </w:pPr>
      <w:r w:rsidRPr="001C119F">
        <w:rPr>
          <w:b/>
        </w:rPr>
        <w:t>List</w:t>
      </w:r>
      <w:r>
        <w:t xml:space="preserve"> of </w:t>
      </w:r>
      <w:r>
        <w:rPr>
          <w:b/>
        </w:rPr>
        <w:t>t</w:t>
      </w:r>
      <w:r w:rsidR="003053D8" w:rsidRPr="00613F33">
        <w:rPr>
          <w:b/>
        </w:rPr>
        <w:t>esting image</w:t>
      </w:r>
      <w:r w:rsidR="00050A34">
        <w:rPr>
          <w:b/>
        </w:rPr>
        <w:t>s</w:t>
      </w:r>
      <w:r w:rsidR="003053D8">
        <w:t xml:space="preserve"> that has been drawn will be </w:t>
      </w:r>
      <w:r w:rsidR="003053D8" w:rsidRPr="00613F33">
        <w:rPr>
          <w:b/>
        </w:rPr>
        <w:t>combined</w:t>
      </w:r>
      <w:r w:rsidR="003053D8">
        <w:t xml:space="preserve"> </w:t>
      </w:r>
      <w:r w:rsidR="00C42AD9">
        <w:t>on</w:t>
      </w:r>
      <w:r w:rsidR="003053D8">
        <w:t xml:space="preserve">to a </w:t>
      </w:r>
      <w:r w:rsidR="003053D8" w:rsidRPr="00613F33">
        <w:rPr>
          <w:b/>
        </w:rPr>
        <w:t>single image</w:t>
      </w:r>
      <w:r w:rsidR="00D009A0">
        <w:t>.</w:t>
      </w:r>
    </w:p>
    <w:p w14:paraId="6A18C991" w14:textId="77777777" w:rsidR="00385F1D" w:rsidRDefault="00385F1D" w:rsidP="00DF263A">
      <w:pPr>
        <w:pStyle w:val="ListParagraph"/>
        <w:spacing w:line="360" w:lineRule="auto"/>
        <w:jc w:val="both"/>
      </w:pPr>
    </w:p>
    <w:p w14:paraId="721F2406" w14:textId="7CD219EC" w:rsidR="00250D2E" w:rsidRPr="00BE57BE" w:rsidRDefault="00BE57BE" w:rsidP="00BE57BE">
      <w:pPr>
        <w:pStyle w:val="ListParagraph"/>
        <w:numPr>
          <w:ilvl w:val="0"/>
          <w:numId w:val="12"/>
        </w:numPr>
        <w:spacing w:line="360" w:lineRule="auto"/>
        <w:jc w:val="both"/>
      </w:pPr>
      <w:r>
        <w:rPr>
          <w:b/>
        </w:rPr>
        <w:t>Show Result</w:t>
      </w:r>
    </w:p>
    <w:p w14:paraId="23396647" w14:textId="28E9281C" w:rsidR="00BE57BE" w:rsidRDefault="00BE57BE" w:rsidP="00BE57BE">
      <w:pPr>
        <w:pStyle w:val="ListParagraph"/>
        <w:spacing w:line="360" w:lineRule="auto"/>
        <w:jc w:val="both"/>
      </w:pPr>
      <w:r>
        <w:t xml:space="preserve">The </w:t>
      </w:r>
      <w:r w:rsidR="001C119F">
        <w:rPr>
          <w:b/>
        </w:rPr>
        <w:t xml:space="preserve">testing images </w:t>
      </w:r>
      <w:r w:rsidR="001C119F">
        <w:t xml:space="preserve">that have been </w:t>
      </w:r>
      <w:r w:rsidR="001C119F" w:rsidRPr="001C119F">
        <w:rPr>
          <w:b/>
        </w:rPr>
        <w:t>drawn</w:t>
      </w:r>
      <w:r w:rsidR="001C119F">
        <w:t xml:space="preserve"> and </w:t>
      </w:r>
      <w:r w:rsidR="001C119F" w:rsidRPr="001C119F">
        <w:rPr>
          <w:b/>
        </w:rPr>
        <w:t>combined</w:t>
      </w:r>
      <w:r w:rsidR="00567D95">
        <w:rPr>
          <w:b/>
        </w:rPr>
        <w:t xml:space="preserve"> </w:t>
      </w:r>
      <w:r>
        <w:t xml:space="preserve">will be </w:t>
      </w:r>
      <w:r w:rsidRPr="00C70E49">
        <w:rPr>
          <w:b/>
        </w:rPr>
        <w:t>shown</w:t>
      </w:r>
      <w:r>
        <w:t>.</w:t>
      </w:r>
    </w:p>
    <w:p w14:paraId="1DFFE5C2" w14:textId="7D1E1572" w:rsidR="00CE3655" w:rsidRDefault="00CE3655" w:rsidP="00BE57BE">
      <w:pPr>
        <w:pStyle w:val="ListParagraph"/>
        <w:spacing w:line="360" w:lineRule="auto"/>
        <w:jc w:val="both"/>
      </w:pPr>
    </w:p>
    <w:p w14:paraId="0629ABAE" w14:textId="247A3539" w:rsidR="00CE3655" w:rsidRDefault="00CE3655" w:rsidP="00CE3655">
      <w:pPr>
        <w:pStyle w:val="ListParagraph"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F588ADE" wp14:editId="28A4AAD6">
            <wp:extent cx="5699760" cy="128735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771" cy="12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10C3" w14:textId="77777777" w:rsidR="00CE3655" w:rsidRDefault="00CE3655" w:rsidP="00BE57BE">
      <w:pPr>
        <w:pStyle w:val="ListParagraph"/>
        <w:spacing w:line="360" w:lineRule="auto"/>
        <w:jc w:val="both"/>
      </w:pPr>
    </w:p>
    <w:p w14:paraId="00931470" w14:textId="3008ABC2" w:rsidR="00CE1DDB" w:rsidRPr="00871C5C" w:rsidRDefault="00424096" w:rsidP="00187F7D">
      <w:pPr>
        <w:spacing w:line="360" w:lineRule="auto"/>
        <w:jc w:val="both"/>
        <w:rPr>
          <w:b/>
          <w:u w:val="single"/>
        </w:rPr>
      </w:pPr>
      <w:r w:rsidRPr="00871C5C">
        <w:rPr>
          <w:b/>
          <w:u w:val="single"/>
        </w:rPr>
        <w:lastRenderedPageBreak/>
        <w:t>Guidelines</w:t>
      </w:r>
      <w:r w:rsidR="00871C5C">
        <w:rPr>
          <w:b/>
          <w:u w:val="single"/>
        </w:rPr>
        <w:t>:</w:t>
      </w:r>
    </w:p>
    <w:p w14:paraId="0A90BEE5" w14:textId="6D3908E9" w:rsidR="00EF39B9" w:rsidRDefault="001F0123" w:rsidP="003F4EE0">
      <w:pPr>
        <w:pStyle w:val="ListParagraph"/>
        <w:numPr>
          <w:ilvl w:val="0"/>
          <w:numId w:val="14"/>
        </w:numPr>
        <w:spacing w:line="360" w:lineRule="auto"/>
        <w:jc w:val="both"/>
      </w:pPr>
      <w:r w:rsidRPr="00EF39B9">
        <w:rPr>
          <w:b/>
        </w:rPr>
        <w:t>All</w:t>
      </w:r>
      <w:r>
        <w:t xml:space="preserve"> the </w:t>
      </w:r>
      <w:r w:rsidRPr="00EF39B9">
        <w:rPr>
          <w:b/>
        </w:rPr>
        <w:t>steps mentioned in the case</w:t>
      </w:r>
      <w:r>
        <w:t xml:space="preserve"> should be </w:t>
      </w:r>
      <w:r w:rsidR="003F4EE0">
        <w:rPr>
          <w:b/>
        </w:rPr>
        <w:t>put</w:t>
      </w:r>
      <w:r w:rsidR="00EF39B9">
        <w:t xml:space="preserve"> in the </w:t>
      </w:r>
      <w:r w:rsidR="00EF39B9" w:rsidRPr="00E54B64">
        <w:rPr>
          <w:b/>
        </w:rPr>
        <w:t>corresponding function</w:t>
      </w:r>
      <w:r w:rsidR="00EF39B9">
        <w:t xml:space="preserve"> in the </w:t>
      </w:r>
      <w:r w:rsidR="00EF39B9" w:rsidRPr="00E54B64">
        <w:rPr>
          <w:b/>
        </w:rPr>
        <w:t>template</w:t>
      </w:r>
      <w:r w:rsidR="00EF39B9">
        <w:t xml:space="preserve">. </w:t>
      </w:r>
      <w:r w:rsidR="00400B5F" w:rsidRPr="00E54B64">
        <w:rPr>
          <w:b/>
        </w:rPr>
        <w:t>All codes written</w:t>
      </w:r>
      <w:r w:rsidR="00400B5F">
        <w:t xml:space="preserve"> </w:t>
      </w:r>
      <w:r w:rsidR="00400B5F" w:rsidRPr="00E54B64">
        <w:rPr>
          <w:b/>
        </w:rPr>
        <w:t>outside</w:t>
      </w:r>
      <w:r w:rsidR="00400B5F">
        <w:t xml:space="preserve"> the </w:t>
      </w:r>
      <w:r w:rsidR="00400B5F" w:rsidRPr="00E54B64">
        <w:rPr>
          <w:b/>
        </w:rPr>
        <w:t>corresponding function</w:t>
      </w:r>
      <w:r w:rsidR="00400B5F">
        <w:t xml:space="preserve"> will </w:t>
      </w:r>
      <w:r w:rsidR="00400B5F" w:rsidRPr="00E54B64">
        <w:rPr>
          <w:b/>
        </w:rPr>
        <w:t xml:space="preserve">not be </w:t>
      </w:r>
      <w:r w:rsidR="0099449F">
        <w:rPr>
          <w:b/>
        </w:rPr>
        <w:t>marked</w:t>
      </w:r>
      <w:r w:rsidR="00400B5F">
        <w:t xml:space="preserve">. </w:t>
      </w:r>
    </w:p>
    <w:p w14:paraId="04C773CA" w14:textId="1A673899" w:rsidR="0058189E" w:rsidRPr="00424096" w:rsidRDefault="0058189E" w:rsidP="00EF39B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Do not </w:t>
      </w:r>
      <w:r w:rsidR="00EC62B7">
        <w:rPr>
          <w:b/>
        </w:rPr>
        <w:t>modify</w:t>
      </w:r>
      <w:r>
        <w:t xml:space="preserve"> or </w:t>
      </w:r>
      <w:r w:rsidRPr="004627A3">
        <w:rPr>
          <w:b/>
        </w:rPr>
        <w:t>erase</w:t>
      </w:r>
      <w:r>
        <w:t xml:space="preserve"> </w:t>
      </w:r>
      <w:r w:rsidRPr="004627A3">
        <w:rPr>
          <w:b/>
        </w:rPr>
        <w:t>any</w:t>
      </w:r>
      <w:r>
        <w:t xml:space="preserve"> </w:t>
      </w:r>
      <w:r w:rsidRPr="004627A3">
        <w:rPr>
          <w:b/>
        </w:rPr>
        <w:t>codes</w:t>
      </w:r>
      <w:r>
        <w:t xml:space="preserve"> in the </w:t>
      </w:r>
      <w:r w:rsidRPr="004627A3">
        <w:rPr>
          <w:b/>
        </w:rPr>
        <w:t>templat</w:t>
      </w:r>
      <w:r w:rsidR="00B41720">
        <w:rPr>
          <w:b/>
        </w:rPr>
        <w:t>e</w:t>
      </w:r>
      <w:r>
        <w:t>.</w:t>
      </w:r>
    </w:p>
    <w:p w14:paraId="7FB67BE0" w14:textId="77777777" w:rsidR="00FC4327" w:rsidRDefault="00FC4327" w:rsidP="00101599">
      <w:pPr>
        <w:pStyle w:val="ListParagraph"/>
        <w:spacing w:line="360" w:lineRule="auto"/>
        <w:ind w:left="0"/>
        <w:jc w:val="both"/>
        <w:rPr>
          <w:b/>
        </w:rPr>
      </w:pPr>
    </w:p>
    <w:p w14:paraId="32EB48B5" w14:textId="029CC19E" w:rsidR="00101599" w:rsidRPr="00363BC0" w:rsidRDefault="00101599" w:rsidP="00101599">
      <w:pPr>
        <w:pStyle w:val="ListParagraph"/>
        <w:spacing w:line="360" w:lineRule="auto"/>
        <w:ind w:left="0"/>
        <w:jc w:val="both"/>
        <w:rPr>
          <w:b/>
          <w:u w:val="single"/>
        </w:rPr>
      </w:pPr>
      <w:r w:rsidRPr="00363BC0">
        <w:rPr>
          <w:b/>
          <w:u w:val="single"/>
        </w:rPr>
        <w:t>Reference</w:t>
      </w:r>
      <w:r w:rsidR="00363BC0">
        <w:rPr>
          <w:b/>
          <w:u w:val="single"/>
        </w:rPr>
        <w:t>:</w:t>
      </w:r>
    </w:p>
    <w:p w14:paraId="305131B9" w14:textId="0D1677F6" w:rsidR="00101599" w:rsidRPr="00101599" w:rsidRDefault="00101599" w:rsidP="00101599">
      <w:pPr>
        <w:pStyle w:val="ListParagraph"/>
        <w:numPr>
          <w:ilvl w:val="2"/>
          <w:numId w:val="11"/>
        </w:numPr>
        <w:tabs>
          <w:tab w:val="clear" w:pos="2160"/>
        </w:tabs>
        <w:spacing w:line="360" w:lineRule="auto"/>
        <w:ind w:left="360"/>
        <w:jc w:val="both"/>
        <w:rPr>
          <w:b/>
        </w:rPr>
      </w:pPr>
      <w:r>
        <w:t xml:space="preserve">The dataset is obtained from </w:t>
      </w:r>
      <w:r w:rsidR="004E19E8">
        <w:t xml:space="preserve">Kaggle dataset that was created and maintained by researcher at </w:t>
      </w:r>
      <w:r>
        <w:t xml:space="preserve">the </w:t>
      </w:r>
      <w:r w:rsidR="004E19E8" w:rsidRPr="004E19E8">
        <w:t>University of Massachusetts, Amherst</w:t>
      </w:r>
      <w:r>
        <w:t xml:space="preserve"> (</w:t>
      </w:r>
      <w:r w:rsidR="004E19E8" w:rsidRPr="005F1B05">
        <w:rPr>
          <w:rStyle w:val="Hyperlink"/>
          <w:color w:val="auto"/>
        </w:rPr>
        <w:t>https://www.kaggle.com/jessicali9530/lfw-dataset/home</w:t>
      </w:r>
      <w:r>
        <w:t>). The dataset has been modified for the purpose of this case.</w:t>
      </w:r>
    </w:p>
    <w:p w14:paraId="562687EC" w14:textId="45C71AE1" w:rsidR="00AA3822" w:rsidRDefault="00AA3822" w:rsidP="00DF263A">
      <w:pPr>
        <w:pStyle w:val="ListParagraph"/>
        <w:spacing w:line="360" w:lineRule="auto"/>
        <w:jc w:val="both"/>
      </w:pPr>
    </w:p>
    <w:p w14:paraId="025EF39F" w14:textId="77777777" w:rsidR="00C54D25" w:rsidRPr="00DF263A" w:rsidRDefault="00C54D25" w:rsidP="00DF263A">
      <w:pPr>
        <w:pStyle w:val="ListParagraph"/>
        <w:spacing w:line="360" w:lineRule="auto"/>
        <w:jc w:val="both"/>
      </w:pPr>
    </w:p>
    <w:p w14:paraId="66A1403B" w14:textId="52EEDA56" w:rsidR="00FA1E18" w:rsidRDefault="00FA1E18" w:rsidP="00D624A3">
      <w:pPr>
        <w:pStyle w:val="ListParagraph"/>
        <w:spacing w:line="360" w:lineRule="auto"/>
        <w:jc w:val="both"/>
      </w:pPr>
    </w:p>
    <w:p w14:paraId="0D6161DA" w14:textId="77777777" w:rsidR="00FA1E18" w:rsidRPr="00FA1E18" w:rsidRDefault="00FA1E18" w:rsidP="00FA1E18">
      <w:pPr>
        <w:pStyle w:val="ListParagraph"/>
        <w:spacing w:line="360" w:lineRule="auto"/>
        <w:ind w:left="1080" w:firstLine="360"/>
        <w:jc w:val="both"/>
      </w:pPr>
    </w:p>
    <w:p w14:paraId="7A8A6B41" w14:textId="3EB218E1" w:rsidR="001174BC" w:rsidRPr="001174BC" w:rsidRDefault="001174BC" w:rsidP="001174BC">
      <w:pPr>
        <w:pStyle w:val="ListParagraph"/>
        <w:spacing w:line="360" w:lineRule="auto"/>
        <w:ind w:left="0"/>
        <w:jc w:val="both"/>
        <w:rPr>
          <w:b/>
        </w:rPr>
      </w:pPr>
    </w:p>
    <w:p w14:paraId="3BDB4536" w14:textId="77777777" w:rsidR="005D183B" w:rsidRPr="00DD538C" w:rsidRDefault="005D183B" w:rsidP="00450E94">
      <w:pPr>
        <w:spacing w:line="360" w:lineRule="auto"/>
        <w:ind w:firstLine="720"/>
        <w:jc w:val="both"/>
      </w:pPr>
    </w:p>
    <w:sectPr w:rsidR="005D183B" w:rsidRPr="00DD538C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623AC" w14:textId="77777777" w:rsidR="00910077" w:rsidRDefault="00910077" w:rsidP="00273E4A">
      <w:r>
        <w:separator/>
      </w:r>
    </w:p>
  </w:endnote>
  <w:endnote w:type="continuationSeparator" w:id="0">
    <w:p w14:paraId="2DC59CA0" w14:textId="77777777" w:rsidR="00910077" w:rsidRDefault="0091007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98458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9899250" wp14:editId="6DBEE1A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0E44B2" w14:textId="77777777" w:rsidR="005B66A9" w:rsidRPr="00660A8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660A86">
      <w:rPr>
        <w:sz w:val="22"/>
        <w:szCs w:val="22"/>
      </w:rPr>
      <w:t>Page</w:t>
    </w:r>
    <w:r w:rsidRPr="00660A8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PAGE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  <w:r w:rsidR="005B66A9" w:rsidRPr="00660A86">
          <w:rPr>
            <w:sz w:val="22"/>
            <w:szCs w:val="22"/>
            <w:lang w:val="id-ID"/>
          </w:rPr>
          <w:t xml:space="preserve"> of </w:t>
        </w:r>
        <w:r w:rsidR="00151847" w:rsidRPr="00660A86">
          <w:rPr>
            <w:sz w:val="22"/>
            <w:szCs w:val="22"/>
            <w:lang w:val="id-ID"/>
          </w:rPr>
          <w:fldChar w:fldCharType="begin"/>
        </w:r>
        <w:r w:rsidR="005B66A9" w:rsidRPr="00660A86">
          <w:rPr>
            <w:sz w:val="22"/>
            <w:szCs w:val="22"/>
            <w:lang w:val="id-ID"/>
          </w:rPr>
          <w:instrText xml:space="preserve"> NUMPAGES  </w:instrText>
        </w:r>
        <w:r w:rsidR="00151847" w:rsidRPr="00660A8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660A86">
          <w:rPr>
            <w:sz w:val="22"/>
            <w:szCs w:val="22"/>
            <w:lang w:val="id-ID"/>
          </w:rPr>
          <w:fldChar w:fldCharType="end"/>
        </w:r>
      </w:sdtContent>
    </w:sdt>
  </w:p>
  <w:p w14:paraId="156E4452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2E5B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EE38E4C" wp14:editId="0AD6D02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861172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7FC2E313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28E45E9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86CB8" w14:textId="77777777" w:rsidR="00910077" w:rsidRDefault="00910077" w:rsidP="00273E4A">
      <w:r>
        <w:separator/>
      </w:r>
    </w:p>
  </w:footnote>
  <w:footnote w:type="continuationSeparator" w:id="0">
    <w:p w14:paraId="4CB79503" w14:textId="77777777" w:rsidR="00910077" w:rsidRDefault="0091007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E9A3DB8" w14:textId="77777777" w:rsidTr="005D0782">
      <w:tc>
        <w:tcPr>
          <w:tcW w:w="5220" w:type="dxa"/>
        </w:tcPr>
        <w:p w14:paraId="202FF070" w14:textId="449D4569" w:rsidR="005D0782" w:rsidRPr="00660A86" w:rsidRDefault="00660A86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180219</w:t>
          </w:r>
        </w:p>
      </w:tc>
      <w:tc>
        <w:tcPr>
          <w:tcW w:w="5220" w:type="dxa"/>
        </w:tcPr>
        <w:p w14:paraId="6A27A963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E3E6DE5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0AD0E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8E8D7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2FC27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2BA7"/>
    <w:rsid w:val="00017DCD"/>
    <w:rsid w:val="00020035"/>
    <w:rsid w:val="00020F10"/>
    <w:rsid w:val="00022405"/>
    <w:rsid w:val="000236D5"/>
    <w:rsid w:val="0003470B"/>
    <w:rsid w:val="0004251C"/>
    <w:rsid w:val="00050A34"/>
    <w:rsid w:val="00051154"/>
    <w:rsid w:val="000546E8"/>
    <w:rsid w:val="000552D6"/>
    <w:rsid w:val="0006331B"/>
    <w:rsid w:val="00071675"/>
    <w:rsid w:val="00072DE7"/>
    <w:rsid w:val="000732DF"/>
    <w:rsid w:val="00080138"/>
    <w:rsid w:val="000838B6"/>
    <w:rsid w:val="00085A76"/>
    <w:rsid w:val="000A0C90"/>
    <w:rsid w:val="000A23D8"/>
    <w:rsid w:val="000A3F41"/>
    <w:rsid w:val="000A4288"/>
    <w:rsid w:val="000B689B"/>
    <w:rsid w:val="000B69D0"/>
    <w:rsid w:val="000C24C5"/>
    <w:rsid w:val="000C3002"/>
    <w:rsid w:val="000C3015"/>
    <w:rsid w:val="000C3F8B"/>
    <w:rsid w:val="000C49E7"/>
    <w:rsid w:val="000C6779"/>
    <w:rsid w:val="000D52FD"/>
    <w:rsid w:val="000D5DB3"/>
    <w:rsid w:val="000E1377"/>
    <w:rsid w:val="000E5652"/>
    <w:rsid w:val="000F057A"/>
    <w:rsid w:val="000F1EBF"/>
    <w:rsid w:val="000F3EB6"/>
    <w:rsid w:val="000F7CFC"/>
    <w:rsid w:val="000F7FC6"/>
    <w:rsid w:val="00101599"/>
    <w:rsid w:val="00106C83"/>
    <w:rsid w:val="001128D4"/>
    <w:rsid w:val="0011290A"/>
    <w:rsid w:val="00114961"/>
    <w:rsid w:val="001174BC"/>
    <w:rsid w:val="00122BC2"/>
    <w:rsid w:val="00126822"/>
    <w:rsid w:val="00126C93"/>
    <w:rsid w:val="00131DAA"/>
    <w:rsid w:val="00134D65"/>
    <w:rsid w:val="001377FC"/>
    <w:rsid w:val="00140AB7"/>
    <w:rsid w:val="00145C2E"/>
    <w:rsid w:val="00150E94"/>
    <w:rsid w:val="00151847"/>
    <w:rsid w:val="0015698F"/>
    <w:rsid w:val="00183F26"/>
    <w:rsid w:val="00187F7D"/>
    <w:rsid w:val="00190122"/>
    <w:rsid w:val="001955A6"/>
    <w:rsid w:val="00195BCA"/>
    <w:rsid w:val="00196C61"/>
    <w:rsid w:val="001A300E"/>
    <w:rsid w:val="001A441A"/>
    <w:rsid w:val="001A7019"/>
    <w:rsid w:val="001B3A2E"/>
    <w:rsid w:val="001C119F"/>
    <w:rsid w:val="001D4810"/>
    <w:rsid w:val="001E4042"/>
    <w:rsid w:val="001E637E"/>
    <w:rsid w:val="001E7ABE"/>
    <w:rsid w:val="001E7D97"/>
    <w:rsid w:val="001E7DF3"/>
    <w:rsid w:val="001F0123"/>
    <w:rsid w:val="001F4F00"/>
    <w:rsid w:val="001F64B6"/>
    <w:rsid w:val="001F68A6"/>
    <w:rsid w:val="00214350"/>
    <w:rsid w:val="002153A0"/>
    <w:rsid w:val="00220782"/>
    <w:rsid w:val="00224780"/>
    <w:rsid w:val="002264F4"/>
    <w:rsid w:val="00232D61"/>
    <w:rsid w:val="00235C36"/>
    <w:rsid w:val="002376FA"/>
    <w:rsid w:val="00240F80"/>
    <w:rsid w:val="00247A1C"/>
    <w:rsid w:val="00250D2E"/>
    <w:rsid w:val="0025272B"/>
    <w:rsid w:val="0025562A"/>
    <w:rsid w:val="002604B7"/>
    <w:rsid w:val="00273E4A"/>
    <w:rsid w:val="00281799"/>
    <w:rsid w:val="002841B3"/>
    <w:rsid w:val="002956DC"/>
    <w:rsid w:val="00296DA6"/>
    <w:rsid w:val="002A07C0"/>
    <w:rsid w:val="002A138B"/>
    <w:rsid w:val="002A554D"/>
    <w:rsid w:val="002A66E0"/>
    <w:rsid w:val="002B00F2"/>
    <w:rsid w:val="002B7CDD"/>
    <w:rsid w:val="002C20E1"/>
    <w:rsid w:val="002C3AC5"/>
    <w:rsid w:val="002C5903"/>
    <w:rsid w:val="002C7FC0"/>
    <w:rsid w:val="002D0467"/>
    <w:rsid w:val="002D1472"/>
    <w:rsid w:val="002D7F31"/>
    <w:rsid w:val="002E3324"/>
    <w:rsid w:val="002F1B66"/>
    <w:rsid w:val="002F37F0"/>
    <w:rsid w:val="002F63A8"/>
    <w:rsid w:val="00300221"/>
    <w:rsid w:val="003002A2"/>
    <w:rsid w:val="00305136"/>
    <w:rsid w:val="003053D8"/>
    <w:rsid w:val="003054E4"/>
    <w:rsid w:val="00314151"/>
    <w:rsid w:val="00320C87"/>
    <w:rsid w:val="00321362"/>
    <w:rsid w:val="00323347"/>
    <w:rsid w:val="00323E58"/>
    <w:rsid w:val="00325B42"/>
    <w:rsid w:val="0033289F"/>
    <w:rsid w:val="00334470"/>
    <w:rsid w:val="003365CD"/>
    <w:rsid w:val="003420A5"/>
    <w:rsid w:val="00342490"/>
    <w:rsid w:val="003432E6"/>
    <w:rsid w:val="003439D3"/>
    <w:rsid w:val="003452A0"/>
    <w:rsid w:val="00353CE8"/>
    <w:rsid w:val="00363BC0"/>
    <w:rsid w:val="0036420F"/>
    <w:rsid w:val="0036669F"/>
    <w:rsid w:val="00366844"/>
    <w:rsid w:val="00372B94"/>
    <w:rsid w:val="00372BFC"/>
    <w:rsid w:val="00373BAF"/>
    <w:rsid w:val="0037553B"/>
    <w:rsid w:val="0037798E"/>
    <w:rsid w:val="0038275D"/>
    <w:rsid w:val="0038376D"/>
    <w:rsid w:val="00384C7B"/>
    <w:rsid w:val="0038523C"/>
    <w:rsid w:val="003859ED"/>
    <w:rsid w:val="00385F1D"/>
    <w:rsid w:val="00385FDD"/>
    <w:rsid w:val="00387D06"/>
    <w:rsid w:val="00390472"/>
    <w:rsid w:val="003923C8"/>
    <w:rsid w:val="00394C0F"/>
    <w:rsid w:val="00395BD1"/>
    <w:rsid w:val="00396EE7"/>
    <w:rsid w:val="003A1788"/>
    <w:rsid w:val="003B1917"/>
    <w:rsid w:val="003B1D05"/>
    <w:rsid w:val="003B1F97"/>
    <w:rsid w:val="003B27CC"/>
    <w:rsid w:val="003B38BF"/>
    <w:rsid w:val="003B5F77"/>
    <w:rsid w:val="003C0A29"/>
    <w:rsid w:val="003C1CE6"/>
    <w:rsid w:val="003D3A94"/>
    <w:rsid w:val="003D44FF"/>
    <w:rsid w:val="003D5491"/>
    <w:rsid w:val="003D7084"/>
    <w:rsid w:val="003E01E1"/>
    <w:rsid w:val="003E1F23"/>
    <w:rsid w:val="003E417A"/>
    <w:rsid w:val="003E7AFA"/>
    <w:rsid w:val="003F05A9"/>
    <w:rsid w:val="003F3F04"/>
    <w:rsid w:val="003F4A24"/>
    <w:rsid w:val="003F4EE0"/>
    <w:rsid w:val="003F71D2"/>
    <w:rsid w:val="00400B5F"/>
    <w:rsid w:val="0040513B"/>
    <w:rsid w:val="00406468"/>
    <w:rsid w:val="004074A1"/>
    <w:rsid w:val="0040789E"/>
    <w:rsid w:val="0041393D"/>
    <w:rsid w:val="00420AFF"/>
    <w:rsid w:val="00422134"/>
    <w:rsid w:val="004222B8"/>
    <w:rsid w:val="00422E50"/>
    <w:rsid w:val="00424096"/>
    <w:rsid w:val="00434FFC"/>
    <w:rsid w:val="00436707"/>
    <w:rsid w:val="00440D77"/>
    <w:rsid w:val="00445B77"/>
    <w:rsid w:val="00446550"/>
    <w:rsid w:val="00446D31"/>
    <w:rsid w:val="00450E94"/>
    <w:rsid w:val="00452C65"/>
    <w:rsid w:val="0045325D"/>
    <w:rsid w:val="004564E4"/>
    <w:rsid w:val="004627A3"/>
    <w:rsid w:val="004633AF"/>
    <w:rsid w:val="0046440B"/>
    <w:rsid w:val="00470964"/>
    <w:rsid w:val="004716A8"/>
    <w:rsid w:val="00483B8A"/>
    <w:rsid w:val="004918FA"/>
    <w:rsid w:val="00494E4C"/>
    <w:rsid w:val="00496154"/>
    <w:rsid w:val="0049798F"/>
    <w:rsid w:val="004A07A1"/>
    <w:rsid w:val="004A6F1F"/>
    <w:rsid w:val="004A7BC4"/>
    <w:rsid w:val="004B04AA"/>
    <w:rsid w:val="004B47B5"/>
    <w:rsid w:val="004B6AFE"/>
    <w:rsid w:val="004C0F0C"/>
    <w:rsid w:val="004D176C"/>
    <w:rsid w:val="004E19E8"/>
    <w:rsid w:val="004E7352"/>
    <w:rsid w:val="004F11A5"/>
    <w:rsid w:val="0050306B"/>
    <w:rsid w:val="0050541D"/>
    <w:rsid w:val="00511113"/>
    <w:rsid w:val="00512A18"/>
    <w:rsid w:val="00520141"/>
    <w:rsid w:val="00520589"/>
    <w:rsid w:val="00520E03"/>
    <w:rsid w:val="00527A76"/>
    <w:rsid w:val="005314B7"/>
    <w:rsid w:val="00535DA7"/>
    <w:rsid w:val="005447D7"/>
    <w:rsid w:val="00551C4D"/>
    <w:rsid w:val="005523F9"/>
    <w:rsid w:val="0055410B"/>
    <w:rsid w:val="00556E41"/>
    <w:rsid w:val="00567D95"/>
    <w:rsid w:val="00571B72"/>
    <w:rsid w:val="00575337"/>
    <w:rsid w:val="0058189E"/>
    <w:rsid w:val="00582417"/>
    <w:rsid w:val="00582E4C"/>
    <w:rsid w:val="005837BB"/>
    <w:rsid w:val="005A072D"/>
    <w:rsid w:val="005A32DD"/>
    <w:rsid w:val="005A3701"/>
    <w:rsid w:val="005B07D4"/>
    <w:rsid w:val="005B0E3C"/>
    <w:rsid w:val="005B3392"/>
    <w:rsid w:val="005B40D6"/>
    <w:rsid w:val="005B66A9"/>
    <w:rsid w:val="005C156C"/>
    <w:rsid w:val="005C19B6"/>
    <w:rsid w:val="005C4FE2"/>
    <w:rsid w:val="005C65DD"/>
    <w:rsid w:val="005D0782"/>
    <w:rsid w:val="005D183B"/>
    <w:rsid w:val="005E0C89"/>
    <w:rsid w:val="005E243A"/>
    <w:rsid w:val="005E6CDB"/>
    <w:rsid w:val="005F1B05"/>
    <w:rsid w:val="005F1F1C"/>
    <w:rsid w:val="005F2B4C"/>
    <w:rsid w:val="005F47E6"/>
    <w:rsid w:val="005F794B"/>
    <w:rsid w:val="0060201C"/>
    <w:rsid w:val="0060486C"/>
    <w:rsid w:val="00613F33"/>
    <w:rsid w:val="00617D33"/>
    <w:rsid w:val="0062073B"/>
    <w:rsid w:val="00623D0A"/>
    <w:rsid w:val="006276ED"/>
    <w:rsid w:val="00633134"/>
    <w:rsid w:val="00634B78"/>
    <w:rsid w:val="00635EE5"/>
    <w:rsid w:val="00643F75"/>
    <w:rsid w:val="00644E96"/>
    <w:rsid w:val="0065103E"/>
    <w:rsid w:val="0066083D"/>
    <w:rsid w:val="00660A86"/>
    <w:rsid w:val="00664137"/>
    <w:rsid w:val="0067443D"/>
    <w:rsid w:val="00681C8B"/>
    <w:rsid w:val="00684D9E"/>
    <w:rsid w:val="00696BCF"/>
    <w:rsid w:val="006A3BC4"/>
    <w:rsid w:val="006A6C1D"/>
    <w:rsid w:val="006D36BC"/>
    <w:rsid w:val="006F4D80"/>
    <w:rsid w:val="00701ECA"/>
    <w:rsid w:val="00717810"/>
    <w:rsid w:val="00720962"/>
    <w:rsid w:val="0072123B"/>
    <w:rsid w:val="0072245D"/>
    <w:rsid w:val="007250DC"/>
    <w:rsid w:val="0073543F"/>
    <w:rsid w:val="00737595"/>
    <w:rsid w:val="0075125C"/>
    <w:rsid w:val="00753162"/>
    <w:rsid w:val="007619F9"/>
    <w:rsid w:val="00764047"/>
    <w:rsid w:val="00764262"/>
    <w:rsid w:val="00775454"/>
    <w:rsid w:val="00780BA2"/>
    <w:rsid w:val="00787247"/>
    <w:rsid w:val="007B1CAF"/>
    <w:rsid w:val="007B2D6F"/>
    <w:rsid w:val="007B4B11"/>
    <w:rsid w:val="007B5A6A"/>
    <w:rsid w:val="007C1C37"/>
    <w:rsid w:val="007C5584"/>
    <w:rsid w:val="007D0B83"/>
    <w:rsid w:val="007E0EE7"/>
    <w:rsid w:val="007E23CF"/>
    <w:rsid w:val="007E6AA4"/>
    <w:rsid w:val="00810737"/>
    <w:rsid w:val="00811C48"/>
    <w:rsid w:val="00812C35"/>
    <w:rsid w:val="00815DB3"/>
    <w:rsid w:val="00824E62"/>
    <w:rsid w:val="0083459F"/>
    <w:rsid w:val="0083780E"/>
    <w:rsid w:val="00840041"/>
    <w:rsid w:val="00840F01"/>
    <w:rsid w:val="00843819"/>
    <w:rsid w:val="00844205"/>
    <w:rsid w:val="0084467D"/>
    <w:rsid w:val="00846A7C"/>
    <w:rsid w:val="00847300"/>
    <w:rsid w:val="0086513A"/>
    <w:rsid w:val="0086579A"/>
    <w:rsid w:val="008674E6"/>
    <w:rsid w:val="00871127"/>
    <w:rsid w:val="00871C5C"/>
    <w:rsid w:val="008723E7"/>
    <w:rsid w:val="00876001"/>
    <w:rsid w:val="00876A58"/>
    <w:rsid w:val="008868D0"/>
    <w:rsid w:val="0088717D"/>
    <w:rsid w:val="008939EF"/>
    <w:rsid w:val="00894072"/>
    <w:rsid w:val="00895B8D"/>
    <w:rsid w:val="0089682F"/>
    <w:rsid w:val="008972A3"/>
    <w:rsid w:val="008B212E"/>
    <w:rsid w:val="008B7541"/>
    <w:rsid w:val="008C15B4"/>
    <w:rsid w:val="008C1A4A"/>
    <w:rsid w:val="008D07D0"/>
    <w:rsid w:val="008D1987"/>
    <w:rsid w:val="008D1B94"/>
    <w:rsid w:val="008D1DDE"/>
    <w:rsid w:val="008D27C9"/>
    <w:rsid w:val="008D411F"/>
    <w:rsid w:val="009010C1"/>
    <w:rsid w:val="00901A30"/>
    <w:rsid w:val="0090372F"/>
    <w:rsid w:val="009042D9"/>
    <w:rsid w:val="00904E24"/>
    <w:rsid w:val="00910077"/>
    <w:rsid w:val="009165EB"/>
    <w:rsid w:val="0091784D"/>
    <w:rsid w:val="00932B6E"/>
    <w:rsid w:val="0093677F"/>
    <w:rsid w:val="009371B9"/>
    <w:rsid w:val="00937B93"/>
    <w:rsid w:val="00940BC2"/>
    <w:rsid w:val="00943DEB"/>
    <w:rsid w:val="00944ADA"/>
    <w:rsid w:val="00952CD9"/>
    <w:rsid w:val="009568C5"/>
    <w:rsid w:val="009575CE"/>
    <w:rsid w:val="00961A2D"/>
    <w:rsid w:val="00971FA2"/>
    <w:rsid w:val="0097243E"/>
    <w:rsid w:val="00973849"/>
    <w:rsid w:val="009832E4"/>
    <w:rsid w:val="0098666D"/>
    <w:rsid w:val="00987692"/>
    <w:rsid w:val="00992A84"/>
    <w:rsid w:val="00993D9C"/>
    <w:rsid w:val="0099449F"/>
    <w:rsid w:val="009A2464"/>
    <w:rsid w:val="009A3737"/>
    <w:rsid w:val="009B6590"/>
    <w:rsid w:val="009C2B90"/>
    <w:rsid w:val="009C7801"/>
    <w:rsid w:val="009E29D9"/>
    <w:rsid w:val="009E5C26"/>
    <w:rsid w:val="00A1473C"/>
    <w:rsid w:val="00A1578F"/>
    <w:rsid w:val="00A250DC"/>
    <w:rsid w:val="00A3169D"/>
    <w:rsid w:val="00A32343"/>
    <w:rsid w:val="00A4516C"/>
    <w:rsid w:val="00A46082"/>
    <w:rsid w:val="00A50AF3"/>
    <w:rsid w:val="00A52AB7"/>
    <w:rsid w:val="00A53D38"/>
    <w:rsid w:val="00A552D5"/>
    <w:rsid w:val="00A55F2B"/>
    <w:rsid w:val="00A7135C"/>
    <w:rsid w:val="00A77DD2"/>
    <w:rsid w:val="00A83F55"/>
    <w:rsid w:val="00A933D3"/>
    <w:rsid w:val="00A9686A"/>
    <w:rsid w:val="00AA1407"/>
    <w:rsid w:val="00AA3822"/>
    <w:rsid w:val="00AA382C"/>
    <w:rsid w:val="00AA49CB"/>
    <w:rsid w:val="00AB0E0A"/>
    <w:rsid w:val="00AB42BB"/>
    <w:rsid w:val="00AC0C63"/>
    <w:rsid w:val="00AC5D98"/>
    <w:rsid w:val="00AC6AF2"/>
    <w:rsid w:val="00AD0B16"/>
    <w:rsid w:val="00AD2114"/>
    <w:rsid w:val="00AD4B83"/>
    <w:rsid w:val="00AD5215"/>
    <w:rsid w:val="00AD7B46"/>
    <w:rsid w:val="00AE1AE9"/>
    <w:rsid w:val="00AE39D8"/>
    <w:rsid w:val="00AE548F"/>
    <w:rsid w:val="00AE661D"/>
    <w:rsid w:val="00AF264E"/>
    <w:rsid w:val="00AF2D1A"/>
    <w:rsid w:val="00AF338E"/>
    <w:rsid w:val="00AF4E97"/>
    <w:rsid w:val="00B04C4C"/>
    <w:rsid w:val="00B17AD5"/>
    <w:rsid w:val="00B212C7"/>
    <w:rsid w:val="00B22D0C"/>
    <w:rsid w:val="00B25A20"/>
    <w:rsid w:val="00B40DD6"/>
    <w:rsid w:val="00B41720"/>
    <w:rsid w:val="00B440FB"/>
    <w:rsid w:val="00B457BC"/>
    <w:rsid w:val="00B4674F"/>
    <w:rsid w:val="00B51298"/>
    <w:rsid w:val="00B517FB"/>
    <w:rsid w:val="00B52618"/>
    <w:rsid w:val="00B663C3"/>
    <w:rsid w:val="00B66579"/>
    <w:rsid w:val="00B67595"/>
    <w:rsid w:val="00B7140C"/>
    <w:rsid w:val="00B81979"/>
    <w:rsid w:val="00B9068E"/>
    <w:rsid w:val="00B92DD6"/>
    <w:rsid w:val="00B948DA"/>
    <w:rsid w:val="00B9609E"/>
    <w:rsid w:val="00BA201D"/>
    <w:rsid w:val="00BA3C35"/>
    <w:rsid w:val="00BB2C0D"/>
    <w:rsid w:val="00BB4F04"/>
    <w:rsid w:val="00BB613B"/>
    <w:rsid w:val="00BC575A"/>
    <w:rsid w:val="00BC6DE8"/>
    <w:rsid w:val="00BD0D56"/>
    <w:rsid w:val="00BE0705"/>
    <w:rsid w:val="00BE2952"/>
    <w:rsid w:val="00BE57BE"/>
    <w:rsid w:val="00BE5AA9"/>
    <w:rsid w:val="00BF2997"/>
    <w:rsid w:val="00BF7C45"/>
    <w:rsid w:val="00C03CE0"/>
    <w:rsid w:val="00C11038"/>
    <w:rsid w:val="00C25F66"/>
    <w:rsid w:val="00C2713A"/>
    <w:rsid w:val="00C27804"/>
    <w:rsid w:val="00C42AD9"/>
    <w:rsid w:val="00C44051"/>
    <w:rsid w:val="00C525FC"/>
    <w:rsid w:val="00C54D25"/>
    <w:rsid w:val="00C56C03"/>
    <w:rsid w:val="00C57A8A"/>
    <w:rsid w:val="00C57FE8"/>
    <w:rsid w:val="00C633F6"/>
    <w:rsid w:val="00C6501D"/>
    <w:rsid w:val="00C6549A"/>
    <w:rsid w:val="00C65850"/>
    <w:rsid w:val="00C70034"/>
    <w:rsid w:val="00C70E49"/>
    <w:rsid w:val="00C8483C"/>
    <w:rsid w:val="00C915BF"/>
    <w:rsid w:val="00CB3B33"/>
    <w:rsid w:val="00CB59D6"/>
    <w:rsid w:val="00CB736B"/>
    <w:rsid w:val="00CD64BC"/>
    <w:rsid w:val="00CD6AC3"/>
    <w:rsid w:val="00CE1DDB"/>
    <w:rsid w:val="00CE3655"/>
    <w:rsid w:val="00CE4B9A"/>
    <w:rsid w:val="00CF11B0"/>
    <w:rsid w:val="00CF3FD0"/>
    <w:rsid w:val="00CF75BF"/>
    <w:rsid w:val="00D009A0"/>
    <w:rsid w:val="00D0349A"/>
    <w:rsid w:val="00D22C95"/>
    <w:rsid w:val="00D26A27"/>
    <w:rsid w:val="00D30822"/>
    <w:rsid w:val="00D3685C"/>
    <w:rsid w:val="00D37CD7"/>
    <w:rsid w:val="00D37E0D"/>
    <w:rsid w:val="00D47C75"/>
    <w:rsid w:val="00D538EC"/>
    <w:rsid w:val="00D54188"/>
    <w:rsid w:val="00D5539A"/>
    <w:rsid w:val="00D60A6D"/>
    <w:rsid w:val="00D624A3"/>
    <w:rsid w:val="00D67DFC"/>
    <w:rsid w:val="00D7165F"/>
    <w:rsid w:val="00D73E2F"/>
    <w:rsid w:val="00D74EB0"/>
    <w:rsid w:val="00D7622B"/>
    <w:rsid w:val="00D803FB"/>
    <w:rsid w:val="00D875D6"/>
    <w:rsid w:val="00D8781F"/>
    <w:rsid w:val="00D95848"/>
    <w:rsid w:val="00DA4A85"/>
    <w:rsid w:val="00DB0A75"/>
    <w:rsid w:val="00DB0EDE"/>
    <w:rsid w:val="00DB47DA"/>
    <w:rsid w:val="00DB5ABB"/>
    <w:rsid w:val="00DC499A"/>
    <w:rsid w:val="00DC4B9D"/>
    <w:rsid w:val="00DC700A"/>
    <w:rsid w:val="00DD2824"/>
    <w:rsid w:val="00DD538C"/>
    <w:rsid w:val="00DD76D9"/>
    <w:rsid w:val="00DE0C59"/>
    <w:rsid w:val="00DE2FA6"/>
    <w:rsid w:val="00DE6528"/>
    <w:rsid w:val="00DF2179"/>
    <w:rsid w:val="00DF224B"/>
    <w:rsid w:val="00DF263A"/>
    <w:rsid w:val="00DF6AD1"/>
    <w:rsid w:val="00DF718C"/>
    <w:rsid w:val="00E0375C"/>
    <w:rsid w:val="00E03DA9"/>
    <w:rsid w:val="00E047D9"/>
    <w:rsid w:val="00E16068"/>
    <w:rsid w:val="00E21F33"/>
    <w:rsid w:val="00E335DA"/>
    <w:rsid w:val="00E36ABD"/>
    <w:rsid w:val="00E36B77"/>
    <w:rsid w:val="00E36EA8"/>
    <w:rsid w:val="00E42FCC"/>
    <w:rsid w:val="00E502A7"/>
    <w:rsid w:val="00E54B64"/>
    <w:rsid w:val="00E56347"/>
    <w:rsid w:val="00E631F0"/>
    <w:rsid w:val="00E642BF"/>
    <w:rsid w:val="00E660C4"/>
    <w:rsid w:val="00E66556"/>
    <w:rsid w:val="00E738C2"/>
    <w:rsid w:val="00E76E8B"/>
    <w:rsid w:val="00E83F0C"/>
    <w:rsid w:val="00EA77C4"/>
    <w:rsid w:val="00EB0FC9"/>
    <w:rsid w:val="00EB5190"/>
    <w:rsid w:val="00EB7CD4"/>
    <w:rsid w:val="00EC2236"/>
    <w:rsid w:val="00EC62B7"/>
    <w:rsid w:val="00EC65E0"/>
    <w:rsid w:val="00ED5890"/>
    <w:rsid w:val="00EF17AC"/>
    <w:rsid w:val="00EF39B9"/>
    <w:rsid w:val="00EF72BD"/>
    <w:rsid w:val="00F15B4F"/>
    <w:rsid w:val="00F21E19"/>
    <w:rsid w:val="00F22A92"/>
    <w:rsid w:val="00F250AD"/>
    <w:rsid w:val="00F2595B"/>
    <w:rsid w:val="00F27159"/>
    <w:rsid w:val="00F27F92"/>
    <w:rsid w:val="00F35272"/>
    <w:rsid w:val="00F36E33"/>
    <w:rsid w:val="00F4068B"/>
    <w:rsid w:val="00F44155"/>
    <w:rsid w:val="00F45A86"/>
    <w:rsid w:val="00F50945"/>
    <w:rsid w:val="00F50CCB"/>
    <w:rsid w:val="00F5254F"/>
    <w:rsid w:val="00F53807"/>
    <w:rsid w:val="00F623BB"/>
    <w:rsid w:val="00F65495"/>
    <w:rsid w:val="00F66097"/>
    <w:rsid w:val="00F668DC"/>
    <w:rsid w:val="00F712CE"/>
    <w:rsid w:val="00F763E3"/>
    <w:rsid w:val="00F77CC3"/>
    <w:rsid w:val="00F80742"/>
    <w:rsid w:val="00F82D3E"/>
    <w:rsid w:val="00F90544"/>
    <w:rsid w:val="00F93839"/>
    <w:rsid w:val="00F955DA"/>
    <w:rsid w:val="00FA1E18"/>
    <w:rsid w:val="00FA38A1"/>
    <w:rsid w:val="00FA41A2"/>
    <w:rsid w:val="00FA4BF9"/>
    <w:rsid w:val="00FC245F"/>
    <w:rsid w:val="00FC4327"/>
    <w:rsid w:val="00FD085E"/>
    <w:rsid w:val="00FF3E04"/>
    <w:rsid w:val="00FF49AD"/>
    <w:rsid w:val="00FF6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4F45FB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599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C8569-3621-4C17-8351-001E8476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305</TotalTime>
  <Pages>5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Andreas Nugraha</cp:lastModifiedBy>
  <cp:revision>345</cp:revision>
  <dcterms:created xsi:type="dcterms:W3CDTF">2017-10-20T05:51:00Z</dcterms:created>
  <dcterms:modified xsi:type="dcterms:W3CDTF">2019-02-28T07:31:00Z</dcterms:modified>
</cp:coreProperties>
</file>